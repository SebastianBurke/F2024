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44A2" w14:textId="77777777" w:rsidR="00907FCF" w:rsidRDefault="00AC0247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5454FF">
            <w:t>[</w:t>
          </w:r>
          <w:r w:rsidR="000617A3">
            <w:t xml:space="preserve">Meeting </w:t>
          </w:r>
          <w:r w:rsidR="005454FF">
            <w:t>Title]</w:t>
          </w:r>
        </w:sdtContent>
      </w:sdt>
      <w:r w:rsidR="008B14EC">
        <w:t xml:space="preserve"> |MINUTES</w:t>
      </w:r>
    </w:p>
    <w:p w14:paraId="2B5EA02B" w14:textId="0EE2DB7F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1-08-24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42D4">
            <w:rPr>
              <w:rStyle w:val="SubtleEmphasis"/>
            </w:rPr>
            <w:t>8/24/2021 12:00 AM</w:t>
          </w:r>
        </w:sdtContent>
      </w:sdt>
      <w:r w:rsidR="00170F6A">
        <w:t xml:space="preserve"> </w:t>
      </w:r>
    </w:p>
    <w:p w14:paraId="683356A1" w14:textId="77777777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54FF">
            <w:t>[Location]</w:t>
          </w:r>
        </w:sdtContent>
      </w:sdt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>
      <w:pPr>
        <w:pStyle w:val="Sub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367E1" w14:paraId="53EDBBD4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0856C8A" w14:textId="77777777" w:rsidR="00E367E1" w:rsidRDefault="005454FF" w:rsidP="00E367E1">
            <w:r>
              <w:t>[names &amp; roles]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9A1A373" w14:textId="77777777" w:rsidR="00E367E1" w:rsidRDefault="005454FF" w:rsidP="00E367E1">
            <w:r>
              <w:t>[names &amp; roles]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Default="00E367E1" w:rsidP="00E367E1"/>
        </w:tc>
      </w:tr>
      <w:tr w:rsidR="00E367E1" w14:paraId="025508BC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4B9F89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A343DB7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1303B06" w14:textId="77777777" w:rsidR="00E367E1" w:rsidRDefault="00E367E1" w:rsidP="00E367E1">
            <w:pPr>
              <w:ind w:left="0"/>
            </w:pPr>
          </w:p>
        </w:tc>
      </w:tr>
      <w:tr w:rsidR="00E23379" w14:paraId="714F4784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33CC694" w14:textId="77777777" w:rsidR="00E23379" w:rsidRDefault="00E23379" w:rsidP="00E23379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D9ACAAD" w14:textId="77777777" w:rsidR="00E23379" w:rsidRDefault="00E23379" w:rsidP="00E23379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565E0E16" w14:textId="77777777" w:rsidR="00E23379" w:rsidRDefault="00E23379" w:rsidP="00E23379">
            <w:pPr>
              <w:ind w:left="0"/>
            </w:pPr>
          </w:p>
        </w:tc>
      </w:tr>
      <w:tr w:rsidR="00E367E1" w14:paraId="46C6EBF0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97797E1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0A4F34" w14:textId="77777777" w:rsidR="00E367E1" w:rsidRDefault="00E367E1" w:rsidP="00E367E1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28D6E22" w14:textId="77777777" w:rsidR="00E367E1" w:rsidRDefault="00E367E1" w:rsidP="00E367E1">
            <w:pPr>
              <w:ind w:left="0"/>
            </w:pPr>
          </w:p>
        </w:tc>
      </w:tr>
      <w:tr w:rsidR="001B1500" w14:paraId="722DA64C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8562B0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CBCB6E0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EC0B6B1" w14:textId="77777777" w:rsidR="001B1500" w:rsidRDefault="001B1500" w:rsidP="001B1500">
            <w:pPr>
              <w:ind w:left="0"/>
            </w:pPr>
          </w:p>
        </w:tc>
      </w:tr>
      <w:tr w:rsidR="001B1500" w14:paraId="2E0E6DF7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C51B78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5F9C07B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95A08C0" w14:textId="77777777" w:rsidR="001B1500" w:rsidRDefault="001B1500" w:rsidP="001B1500">
            <w:pPr>
              <w:ind w:left="0"/>
            </w:pPr>
          </w:p>
        </w:tc>
      </w:tr>
      <w:tr w:rsidR="001B1500" w14:paraId="1E41E9A7" w14:textId="77777777" w:rsidTr="00A42BD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A9D69C1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3EF06D4" w14:textId="77777777" w:rsidR="001B1500" w:rsidRDefault="001B1500" w:rsidP="001B1500"/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3E5B448" w14:textId="77777777" w:rsidR="001B1500" w:rsidRDefault="001B1500" w:rsidP="001B1500">
            <w:pPr>
              <w:ind w:left="0"/>
            </w:pPr>
          </w:p>
        </w:tc>
      </w:tr>
    </w:tbl>
    <w:p w14:paraId="61AD67AF" w14:textId="77777777" w:rsidR="00E367E1" w:rsidRDefault="00170F6A">
      <w:pPr>
        <w:pStyle w:val="Heading1"/>
      </w:pPr>
      <w:r>
        <w:t>Invited but Did Not Attend</w:t>
      </w:r>
    </w:p>
    <w:p w14:paraId="546F915F" w14:textId="77777777" w:rsidR="00170F6A" w:rsidRDefault="005454FF" w:rsidP="00170F6A">
      <w:r>
        <w:t>[names &amp; roles]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77777777" w:rsidR="00170F6A" w:rsidRDefault="005454FF" w:rsidP="003B53E1">
      <w:r>
        <w:t>[</w:t>
      </w:r>
      <w:r w:rsidR="000617A3">
        <w:t>Meeting purpose</w:t>
      </w:r>
      <w:r>
        <w:t>]</w:t>
      </w:r>
    </w:p>
    <w:p w14:paraId="02E6C6F9" w14:textId="77777777" w:rsidR="003B53E1" w:rsidRDefault="003B53E1" w:rsidP="003B53E1">
      <w:pPr>
        <w:pStyle w:val="Subtitle"/>
        <w:ind w:left="0"/>
      </w:pPr>
    </w:p>
    <w:p w14:paraId="6A6C0197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4C85F478" w14:textId="77777777" w:rsidR="008B260C" w:rsidRDefault="005454FF" w:rsidP="003B53E1">
      <w:r>
        <w:t>[Discussion topics and key points]</w:t>
      </w:r>
    </w:p>
    <w:p w14:paraId="4A007EAD" w14:textId="77777777" w:rsidR="005454FF" w:rsidRPr="003B53E1" w:rsidRDefault="005454FF" w:rsidP="003B53E1"/>
    <w:p w14:paraId="10089FF2" w14:textId="77777777" w:rsidR="00170F6A" w:rsidRDefault="00170F6A" w:rsidP="00170F6A">
      <w:pPr>
        <w:pStyle w:val="Heading1"/>
      </w:pPr>
      <w:r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58EDFF26" w14:textId="77777777" w:rsidTr="00D851F4">
        <w:trPr>
          <w:trHeight w:val="738"/>
        </w:trPr>
        <w:tc>
          <w:tcPr>
            <w:tcW w:w="1502" w:type="dxa"/>
          </w:tcPr>
          <w:p w14:paraId="35ECCC60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586940F6" w14:textId="77777777" w:rsidR="00D851F4" w:rsidRDefault="005454FF" w:rsidP="00170F6A">
            <w:pPr>
              <w:ind w:left="0"/>
            </w:pPr>
            <w:r>
              <w:t>[Description]</w:t>
            </w:r>
          </w:p>
        </w:tc>
      </w:tr>
      <w:tr w:rsidR="00D851F4" w14:paraId="163CAD22" w14:textId="77777777" w:rsidTr="00D851F4">
        <w:trPr>
          <w:trHeight w:val="447"/>
        </w:trPr>
        <w:tc>
          <w:tcPr>
            <w:tcW w:w="1502" w:type="dxa"/>
          </w:tcPr>
          <w:p w14:paraId="3D623038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7AE09EE5" w14:textId="77777777" w:rsidR="00D851F4" w:rsidRDefault="005454FF" w:rsidP="00170F6A">
            <w:pPr>
              <w:ind w:left="0"/>
            </w:pPr>
            <w:r>
              <w:t>[Description]</w:t>
            </w:r>
          </w:p>
        </w:tc>
      </w:tr>
      <w:tr w:rsidR="00D851F4" w14:paraId="3198A094" w14:textId="77777777" w:rsidTr="00D851F4">
        <w:trPr>
          <w:trHeight w:val="447"/>
        </w:trPr>
        <w:tc>
          <w:tcPr>
            <w:tcW w:w="1502" w:type="dxa"/>
          </w:tcPr>
          <w:p w14:paraId="30CAA13B" w14:textId="77777777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689830E5" w14:textId="77777777" w:rsidR="00D851F4" w:rsidRDefault="005454FF" w:rsidP="00170F6A">
            <w:pPr>
              <w:ind w:left="0"/>
            </w:pPr>
            <w:r>
              <w:t>[Description]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983"/>
        <w:gridCol w:w="3002"/>
        <w:gridCol w:w="2732"/>
        <w:gridCol w:w="2601"/>
      </w:tblGrid>
      <w:tr w:rsidR="00EC5652" w14:paraId="4A75717F" w14:textId="77777777" w:rsidTr="00EC5652">
        <w:trPr>
          <w:trHeight w:val="572"/>
        </w:trPr>
        <w:tc>
          <w:tcPr>
            <w:tcW w:w="542" w:type="dxa"/>
          </w:tcPr>
          <w:p w14:paraId="22EDB1C3" w14:textId="77777777" w:rsidR="00EC5652" w:rsidRDefault="00EC5652" w:rsidP="00712D0A">
            <w:pPr>
              <w:ind w:left="0"/>
            </w:pPr>
            <w:r>
              <w:t>A1</w:t>
            </w:r>
          </w:p>
        </w:tc>
        <w:tc>
          <w:tcPr>
            <w:tcW w:w="983" w:type="dxa"/>
          </w:tcPr>
          <w:p w14:paraId="13C9598A" w14:textId="77777777" w:rsidR="00EC5652" w:rsidRDefault="005454FF" w:rsidP="00712D0A">
            <w:pPr>
              <w:ind w:left="0"/>
            </w:pPr>
            <w:r>
              <w:t>[name]</w:t>
            </w:r>
          </w:p>
        </w:tc>
        <w:tc>
          <w:tcPr>
            <w:tcW w:w="3002" w:type="dxa"/>
          </w:tcPr>
          <w:p w14:paraId="2E7CB27D" w14:textId="77777777" w:rsidR="00EC5652" w:rsidRDefault="005454FF" w:rsidP="00712D0A">
            <w:pPr>
              <w:ind w:left="0"/>
            </w:pPr>
            <w:r>
              <w:t>[Description]</w:t>
            </w:r>
          </w:p>
        </w:tc>
        <w:tc>
          <w:tcPr>
            <w:tcW w:w="2732" w:type="dxa"/>
          </w:tcPr>
          <w:p w14:paraId="00D83776" w14:textId="77777777" w:rsidR="00EC5652" w:rsidRDefault="005454FF" w:rsidP="00712D0A">
            <w:pPr>
              <w:ind w:left="0"/>
            </w:pPr>
            <w:r>
              <w:t>[</w:t>
            </w:r>
            <w:proofErr w:type="spellStart"/>
            <w:r w:rsidR="00EC5652">
              <w:t>Open</w:t>
            </w:r>
            <w:r>
              <w:t>|Closed</w:t>
            </w:r>
            <w:proofErr w:type="spellEnd"/>
            <w:r>
              <w:t>]</w:t>
            </w:r>
          </w:p>
        </w:tc>
        <w:tc>
          <w:tcPr>
            <w:tcW w:w="2601" w:type="dxa"/>
          </w:tcPr>
          <w:p w14:paraId="01D45960" w14:textId="77777777" w:rsidR="00EC5652" w:rsidRDefault="005454FF" w:rsidP="00712D0A">
            <w:pPr>
              <w:ind w:left="0"/>
            </w:pPr>
            <w:r>
              <w:t>[Date due or date closed]</w:t>
            </w:r>
          </w:p>
        </w:tc>
      </w:tr>
      <w:tr w:rsidR="000617A3" w14:paraId="3CAA743F" w14:textId="77777777" w:rsidTr="00EC5652">
        <w:trPr>
          <w:trHeight w:val="572"/>
        </w:trPr>
        <w:tc>
          <w:tcPr>
            <w:tcW w:w="542" w:type="dxa"/>
          </w:tcPr>
          <w:p w14:paraId="168FEE44" w14:textId="77777777" w:rsidR="000617A3" w:rsidRDefault="000617A3" w:rsidP="000617A3">
            <w:pPr>
              <w:ind w:left="0"/>
            </w:pPr>
            <w:r>
              <w:lastRenderedPageBreak/>
              <w:t>A2</w:t>
            </w:r>
          </w:p>
        </w:tc>
        <w:tc>
          <w:tcPr>
            <w:tcW w:w="983" w:type="dxa"/>
          </w:tcPr>
          <w:p w14:paraId="2AB458C2" w14:textId="77777777" w:rsidR="000617A3" w:rsidRDefault="000617A3" w:rsidP="000617A3">
            <w:pPr>
              <w:ind w:left="0"/>
            </w:pPr>
            <w:r>
              <w:t>[name]</w:t>
            </w:r>
          </w:p>
        </w:tc>
        <w:tc>
          <w:tcPr>
            <w:tcW w:w="3002" w:type="dxa"/>
          </w:tcPr>
          <w:p w14:paraId="63BDCAD7" w14:textId="77777777" w:rsidR="000617A3" w:rsidRDefault="000617A3" w:rsidP="000617A3">
            <w:pPr>
              <w:ind w:left="0"/>
            </w:pPr>
            <w:r>
              <w:t>[Description]</w:t>
            </w:r>
          </w:p>
        </w:tc>
        <w:tc>
          <w:tcPr>
            <w:tcW w:w="2732" w:type="dxa"/>
          </w:tcPr>
          <w:p w14:paraId="031B7513" w14:textId="77777777" w:rsidR="000617A3" w:rsidRDefault="000617A3" w:rsidP="000617A3">
            <w:pPr>
              <w:ind w:left="0"/>
            </w:pPr>
            <w:r>
              <w:t>[</w:t>
            </w:r>
            <w:proofErr w:type="spellStart"/>
            <w:r>
              <w:t>Open|Closed</w:t>
            </w:r>
            <w:proofErr w:type="spellEnd"/>
            <w:r>
              <w:t>]</w:t>
            </w:r>
          </w:p>
        </w:tc>
        <w:tc>
          <w:tcPr>
            <w:tcW w:w="2601" w:type="dxa"/>
          </w:tcPr>
          <w:p w14:paraId="4F66FAA5" w14:textId="77777777" w:rsidR="000617A3" w:rsidRDefault="000617A3" w:rsidP="000617A3">
            <w:pPr>
              <w:ind w:left="0"/>
            </w:pPr>
            <w:r>
              <w:t>[Date due or date closed]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23D6EC27" w14:textId="77777777" w:rsidR="008B260C" w:rsidRPr="00170F6A" w:rsidRDefault="000617A3" w:rsidP="00170F6A">
      <w:r>
        <w:t>[Text]</w:t>
      </w:r>
    </w:p>
    <w:sectPr w:rsidR="008B260C" w:rsidRPr="00170F6A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D4E2" w14:textId="77777777" w:rsidR="00AC0247" w:rsidRDefault="00AC0247">
      <w:r>
        <w:separator/>
      </w:r>
    </w:p>
    <w:p w14:paraId="223FDE8F" w14:textId="77777777" w:rsidR="00AC0247" w:rsidRDefault="00AC0247"/>
    <w:p w14:paraId="0749E28E" w14:textId="77777777" w:rsidR="00AC0247" w:rsidRDefault="00AC0247"/>
  </w:endnote>
  <w:endnote w:type="continuationSeparator" w:id="0">
    <w:p w14:paraId="61E256E0" w14:textId="77777777" w:rsidR="00AC0247" w:rsidRDefault="00AC0247">
      <w:r>
        <w:continuationSeparator/>
      </w:r>
    </w:p>
    <w:p w14:paraId="432BB221" w14:textId="77777777" w:rsidR="00AC0247" w:rsidRDefault="00AC0247"/>
    <w:p w14:paraId="7E5D8542" w14:textId="77777777" w:rsidR="00AC0247" w:rsidRDefault="00AC0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6C65" w14:textId="77777777" w:rsidR="00AC0247" w:rsidRDefault="00AC0247">
      <w:r>
        <w:separator/>
      </w:r>
    </w:p>
    <w:p w14:paraId="40AD07E8" w14:textId="77777777" w:rsidR="00AC0247" w:rsidRDefault="00AC0247"/>
    <w:p w14:paraId="49151603" w14:textId="77777777" w:rsidR="00AC0247" w:rsidRDefault="00AC0247"/>
  </w:footnote>
  <w:footnote w:type="continuationSeparator" w:id="0">
    <w:p w14:paraId="47CB3F18" w14:textId="77777777" w:rsidR="00AC0247" w:rsidRDefault="00AC0247">
      <w:r>
        <w:continuationSeparator/>
      </w:r>
    </w:p>
    <w:p w14:paraId="5B405D80" w14:textId="77777777" w:rsidR="00AC0247" w:rsidRDefault="00AC0247"/>
    <w:p w14:paraId="4F4FD2E9" w14:textId="77777777" w:rsidR="00AC0247" w:rsidRDefault="00AC02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617A3"/>
    <w:rsid w:val="00170F6A"/>
    <w:rsid w:val="001B1500"/>
    <w:rsid w:val="003B53E1"/>
    <w:rsid w:val="00420E4C"/>
    <w:rsid w:val="005454FF"/>
    <w:rsid w:val="0069252B"/>
    <w:rsid w:val="008B14EC"/>
    <w:rsid w:val="008B260C"/>
    <w:rsid w:val="00907FCF"/>
    <w:rsid w:val="00A42BDF"/>
    <w:rsid w:val="00A542D4"/>
    <w:rsid w:val="00A7386C"/>
    <w:rsid w:val="00AC0247"/>
    <w:rsid w:val="00D3020B"/>
    <w:rsid w:val="00D851F4"/>
    <w:rsid w:val="00DE215D"/>
    <w:rsid w:val="00E23379"/>
    <w:rsid w:val="00E367E1"/>
    <w:rsid w:val="00E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A414A1"/>
    <w:rsid w:val="00BC6AC5"/>
    <w:rsid w:val="00CD5708"/>
    <w:rsid w:val="00D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55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Richard Chan</cp:lastModifiedBy>
  <cp:revision>6</cp:revision>
  <dcterms:created xsi:type="dcterms:W3CDTF">2017-08-31T14:00:00Z</dcterms:created>
  <dcterms:modified xsi:type="dcterms:W3CDTF">2021-08-24T18:20:00Z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