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D44A2" w14:textId="15E38032" w:rsidR="00907FCF" w:rsidRPr="009E2224" w:rsidRDefault="00000000">
      <w:pPr>
        <w:pStyle w:val="Title"/>
        <w:rPr>
          <w:rFonts w:ascii="Abadi" w:hAnsi="Abadi"/>
        </w:rPr>
      </w:pPr>
      <w:sdt>
        <w:sdtPr>
          <w:rPr>
            <w:rFonts w:ascii="Abadi" w:hAnsi="Abadi"/>
          </w:rPr>
          <w:id w:val="745540532"/>
          <w:placeholder>
            <w:docPart w:val="160E122DB16C437FB277537B2CC13771"/>
          </w:placeholder>
          <w15:appearance w15:val="hidden"/>
        </w:sdtPr>
        <w:sdtContent>
          <w:r w:rsidR="005454FF" w:rsidRPr="009E2224">
            <w:rPr>
              <w:rFonts w:ascii="Abadi" w:hAnsi="Abadi"/>
            </w:rPr>
            <w:t>[</w:t>
          </w:r>
          <w:r w:rsidR="009A6AC0" w:rsidRPr="009A6AC0">
            <w:rPr>
              <w:rFonts w:ascii="Abadi" w:hAnsi="Abadi"/>
            </w:rPr>
            <w:t>Project Presentation by Al</w:t>
          </w:r>
          <w:r w:rsidR="009A6AC0">
            <w:rPr>
              <w:rFonts w:ascii="Abadi" w:hAnsi="Abadi"/>
            </w:rPr>
            <w:t>l</w:t>
          </w:r>
          <w:r w:rsidR="009A6AC0" w:rsidRPr="009A6AC0">
            <w:rPr>
              <w:rFonts w:ascii="Abadi" w:hAnsi="Abadi"/>
            </w:rPr>
            <w:t>an</w:t>
          </w:r>
          <w:r w:rsidR="005454FF" w:rsidRPr="009E2224">
            <w:rPr>
              <w:rFonts w:ascii="Abadi" w:hAnsi="Abadi"/>
            </w:rPr>
            <w:t>]</w:t>
          </w:r>
        </w:sdtContent>
      </w:sdt>
      <w:r w:rsidR="008B14EC" w:rsidRPr="009E2224">
        <w:rPr>
          <w:rFonts w:ascii="Abadi" w:hAnsi="Abadi"/>
        </w:rPr>
        <w:t xml:space="preserve"> |MINUTES</w:t>
      </w:r>
    </w:p>
    <w:p w14:paraId="2B5EA02B" w14:textId="0EE2DB7F" w:rsidR="00170F6A" w:rsidRPr="009E2224" w:rsidRDefault="008B14EC">
      <w:pPr>
        <w:pStyle w:val="Subtitle"/>
        <w:rPr>
          <w:rFonts w:ascii="Abadi" w:hAnsi="Abadi"/>
        </w:rPr>
      </w:pPr>
      <w:r w:rsidRPr="009E2224">
        <w:rPr>
          <w:rFonts w:ascii="Abadi" w:hAnsi="Abadi"/>
        </w:rPr>
        <w:t xml:space="preserve">Meeting date | time </w:t>
      </w:r>
      <w:sdt>
        <w:sdtPr>
          <w:rPr>
            <w:rStyle w:val="SubtleEmphasis"/>
            <w:rFonts w:ascii="Abadi" w:hAnsi="Abadi"/>
          </w:rPr>
          <w:id w:val="-471444906"/>
          <w:placeholder>
            <w:docPart w:val="6DB98272EAC3454F983A0CEC99362FF8"/>
          </w:placeholder>
          <w:date w:fullDate="2021-08-24T00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542D4" w:rsidRPr="009E2224">
            <w:rPr>
              <w:rStyle w:val="SubtleEmphasis"/>
              <w:rFonts w:ascii="Abadi" w:hAnsi="Abadi"/>
            </w:rPr>
            <w:t>8/24/2021 12:00 AM</w:t>
          </w:r>
        </w:sdtContent>
      </w:sdt>
      <w:r w:rsidR="00170F6A" w:rsidRPr="009E2224">
        <w:rPr>
          <w:rFonts w:ascii="Abadi" w:hAnsi="Abadi"/>
        </w:rPr>
        <w:t xml:space="preserve"> </w:t>
      </w:r>
    </w:p>
    <w:p w14:paraId="683356A1" w14:textId="7E522DE2" w:rsidR="00907FCF" w:rsidRPr="009E2224" w:rsidRDefault="008B14EC">
      <w:pPr>
        <w:pStyle w:val="Subtitle"/>
        <w:rPr>
          <w:rStyle w:val="SubtleEmphasis"/>
          <w:rFonts w:ascii="Abadi" w:hAnsi="Abadi"/>
        </w:rPr>
      </w:pPr>
      <w:r w:rsidRPr="009E2224">
        <w:rPr>
          <w:rFonts w:ascii="Abadi" w:hAnsi="Abadi"/>
        </w:rPr>
        <w:t xml:space="preserve">Meeting location </w:t>
      </w:r>
      <w:sdt>
        <w:sdtPr>
          <w:rPr>
            <w:rStyle w:val="SubtleEmphasis"/>
            <w:rFonts w:ascii="Abadi" w:hAnsi="Abadi"/>
          </w:rPr>
          <w:id w:val="465398058"/>
          <w:placeholder>
            <w:docPart w:val="5A0577C9FE9541988FA79E7D89655B03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5454FF" w:rsidRPr="009E2224">
            <w:rPr>
              <w:rFonts w:ascii="Abadi" w:hAnsi="Abadi"/>
            </w:rPr>
            <w:t>[</w:t>
          </w:r>
          <w:r w:rsidR="00D814F1">
            <w:rPr>
              <w:rFonts w:ascii="Abadi" w:hAnsi="Abadi"/>
            </w:rPr>
            <w:t>Heritage College B218</w:t>
          </w:r>
          <w:r w:rsidR="005454FF" w:rsidRPr="009E2224">
            <w:rPr>
              <w:rFonts w:ascii="Abadi" w:hAnsi="Abadi"/>
            </w:rPr>
            <w:t>]</w:t>
          </w:r>
        </w:sdtContent>
      </w:sdt>
    </w:p>
    <w:p w14:paraId="148F437F" w14:textId="77777777" w:rsidR="00170F6A" w:rsidRPr="009E2224" w:rsidRDefault="00170F6A" w:rsidP="00170F6A">
      <w:pPr>
        <w:pStyle w:val="Heading1"/>
        <w:rPr>
          <w:rFonts w:ascii="Abadi" w:hAnsi="Abadi"/>
        </w:rPr>
      </w:pPr>
      <w:r w:rsidRPr="009E2224">
        <w:rPr>
          <w:rFonts w:ascii="Abadi" w:hAnsi="Abadi"/>
        </w:rPr>
        <w:t>Attendees</w:t>
      </w:r>
    </w:p>
    <w:p w14:paraId="571D0CEB" w14:textId="77777777" w:rsidR="00170F6A" w:rsidRPr="009E2224" w:rsidRDefault="00170F6A" w:rsidP="003E4FC5">
      <w:pPr>
        <w:pStyle w:val="Subtitle"/>
        <w:pBdr>
          <w:top w:val="single" w:sz="4" w:space="0" w:color="1B587C" w:themeColor="accent3"/>
        </w:pBdr>
        <w:rPr>
          <w:rFonts w:ascii="Abadi" w:hAnsi="Aba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0"/>
        <w:gridCol w:w="709"/>
        <w:gridCol w:w="2670"/>
      </w:tblGrid>
      <w:tr w:rsidR="00E367E1" w:rsidRPr="009E2224" w14:paraId="53EDBBD4" w14:textId="77777777" w:rsidTr="003E4FC5">
        <w:trPr>
          <w:trHeight w:val="602"/>
        </w:trPr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14:paraId="4981B127" w14:textId="2283A5B7" w:rsidR="00C33C2D" w:rsidRDefault="00C33C2D" w:rsidP="00E367E1">
            <w:pPr>
              <w:rPr>
                <w:rFonts w:ascii="Abadi" w:hAnsi="Abadi"/>
              </w:rPr>
            </w:pPr>
            <w:r w:rsidRPr="009E2224">
              <w:rPr>
                <w:rFonts w:ascii="Abadi" w:hAnsi="Abadi"/>
              </w:rPr>
              <w:t xml:space="preserve">Allan </w:t>
            </w:r>
            <w:r w:rsidR="00A55085">
              <w:rPr>
                <w:rFonts w:ascii="Abadi" w:hAnsi="Abadi"/>
              </w:rPr>
              <w:t>– Product Owner</w:t>
            </w:r>
          </w:p>
          <w:p w14:paraId="534CF003" w14:textId="1433AA5E" w:rsidR="00A55085" w:rsidRPr="009E2224" w:rsidRDefault="00A55085" w:rsidP="00E367E1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Richard - Instructor</w:t>
            </w:r>
          </w:p>
          <w:p w14:paraId="10856C8A" w14:textId="501E9130" w:rsidR="00E367E1" w:rsidRPr="009E2224" w:rsidRDefault="00A55085" w:rsidP="00E367E1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Students – Scrum masters and Scrum Team</w:t>
            </w:r>
            <w:r w:rsidR="005009A5">
              <w:rPr>
                <w:rFonts w:ascii="Abadi" w:hAnsi="Abadi"/>
              </w:rPr>
              <w:t>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A1A373" w14:textId="1918C4CF" w:rsidR="00E367E1" w:rsidRPr="009E2224" w:rsidRDefault="00E367E1" w:rsidP="00C33C2D">
            <w:pPr>
              <w:ind w:left="0"/>
              <w:rPr>
                <w:rFonts w:ascii="Abadi" w:hAnsi="Abadi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</w:tcPr>
          <w:p w14:paraId="79087141" w14:textId="77777777" w:rsidR="00E367E1" w:rsidRPr="009E2224" w:rsidRDefault="00E367E1" w:rsidP="00E367E1">
            <w:pPr>
              <w:rPr>
                <w:rFonts w:ascii="Abadi" w:hAnsi="Abadi"/>
              </w:rPr>
            </w:pPr>
          </w:p>
        </w:tc>
      </w:tr>
      <w:tr w:rsidR="00E367E1" w:rsidRPr="009E2224" w14:paraId="025508BC" w14:textId="77777777" w:rsidTr="003E4FC5">
        <w:trPr>
          <w:trHeight w:val="219"/>
        </w:trPr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14:paraId="624B9F89" w14:textId="5715EA81" w:rsidR="00E367E1" w:rsidRPr="009E2224" w:rsidRDefault="00E367E1" w:rsidP="00A55085">
            <w:pPr>
              <w:ind w:left="0"/>
              <w:rPr>
                <w:rFonts w:ascii="Abadi" w:hAnsi="Abadi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A343DB7" w14:textId="77777777" w:rsidR="00E367E1" w:rsidRPr="009E2224" w:rsidRDefault="00E367E1" w:rsidP="00E367E1">
            <w:pPr>
              <w:rPr>
                <w:rFonts w:ascii="Abadi" w:hAnsi="Abadi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</w:tcPr>
          <w:p w14:paraId="11303B06" w14:textId="77777777" w:rsidR="00E367E1" w:rsidRPr="009E2224" w:rsidRDefault="00E367E1" w:rsidP="00E367E1">
            <w:pPr>
              <w:ind w:left="0"/>
              <w:rPr>
                <w:rFonts w:ascii="Abadi" w:hAnsi="Abadi"/>
              </w:rPr>
            </w:pPr>
          </w:p>
        </w:tc>
      </w:tr>
    </w:tbl>
    <w:p w14:paraId="61AD67AF" w14:textId="77777777" w:rsidR="00E367E1" w:rsidRPr="00096AD0" w:rsidRDefault="00170F6A">
      <w:pPr>
        <w:pStyle w:val="Heading1"/>
        <w:rPr>
          <w:rFonts w:ascii="Abadi" w:hAnsi="Abadi"/>
          <w:sz w:val="28"/>
          <w:szCs w:val="28"/>
        </w:rPr>
      </w:pPr>
      <w:r w:rsidRPr="00096AD0">
        <w:rPr>
          <w:rFonts w:ascii="Abadi" w:hAnsi="Abadi"/>
          <w:sz w:val="28"/>
          <w:szCs w:val="28"/>
        </w:rPr>
        <w:t>Invited but Did Not Attend</w:t>
      </w:r>
    </w:p>
    <w:p w14:paraId="546F915F" w14:textId="7A25C354" w:rsidR="00170F6A" w:rsidRPr="009E2224" w:rsidRDefault="00EA2DDF" w:rsidP="00170F6A">
      <w:pPr>
        <w:rPr>
          <w:rFonts w:ascii="Abadi" w:hAnsi="Abadi"/>
        </w:rPr>
      </w:pPr>
      <w:r>
        <w:rPr>
          <w:rFonts w:ascii="Abadi" w:hAnsi="Abadi"/>
        </w:rPr>
        <w:t>N/A</w:t>
      </w:r>
    </w:p>
    <w:p w14:paraId="5728B976" w14:textId="77777777" w:rsidR="00170F6A" w:rsidRPr="00096AD0" w:rsidRDefault="00170F6A" w:rsidP="00170F6A">
      <w:pPr>
        <w:pStyle w:val="Heading1"/>
        <w:rPr>
          <w:rFonts w:ascii="Abadi" w:hAnsi="Abadi"/>
          <w:sz w:val="40"/>
          <w:szCs w:val="40"/>
        </w:rPr>
      </w:pPr>
      <w:r w:rsidRPr="00096AD0">
        <w:rPr>
          <w:rFonts w:ascii="Abadi" w:hAnsi="Abadi"/>
          <w:sz w:val="40"/>
          <w:szCs w:val="40"/>
        </w:rPr>
        <w:t>Subject</w:t>
      </w:r>
    </w:p>
    <w:p w14:paraId="505FB670" w14:textId="31F41CA2" w:rsidR="00170F6A" w:rsidRPr="009E2224" w:rsidRDefault="007C35F6" w:rsidP="003B53E1">
      <w:pPr>
        <w:rPr>
          <w:rFonts w:ascii="Abadi" w:hAnsi="Abadi"/>
        </w:rPr>
      </w:pPr>
      <w:r w:rsidRPr="009E2224">
        <w:rPr>
          <w:rFonts w:ascii="Abadi" w:hAnsi="Abadi"/>
        </w:rPr>
        <w:t xml:space="preserve">The purpose of this meeting is to </w:t>
      </w:r>
      <w:r w:rsidR="00DD0E7A" w:rsidRPr="009E2224">
        <w:rPr>
          <w:rFonts w:ascii="Abadi" w:hAnsi="Abadi"/>
        </w:rPr>
        <w:t xml:space="preserve">discuss </w:t>
      </w:r>
      <w:r w:rsidR="00DD0E7A" w:rsidRPr="009E2224">
        <w:rPr>
          <w:rFonts w:ascii="Abadi" w:hAnsi="Abadi"/>
        </w:rPr>
        <w:t xml:space="preserve">potential projects for students to work on, </w:t>
      </w:r>
      <w:r w:rsidR="004E402C" w:rsidRPr="009E2224">
        <w:rPr>
          <w:rFonts w:ascii="Abadi" w:hAnsi="Abadi"/>
        </w:rPr>
        <w:t>with the focus being on</w:t>
      </w:r>
      <w:r w:rsidR="00DD0E7A" w:rsidRPr="009E2224">
        <w:rPr>
          <w:rFonts w:ascii="Abadi" w:hAnsi="Abadi"/>
        </w:rPr>
        <w:t xml:space="preserve"> building an automated code testing system and a puzzle-based coding platform.</w:t>
      </w:r>
    </w:p>
    <w:p w14:paraId="02E6C6F9" w14:textId="77777777" w:rsidR="003B53E1" w:rsidRPr="009E2224" w:rsidRDefault="003B53E1" w:rsidP="003B53E1">
      <w:pPr>
        <w:pStyle w:val="Subtitle"/>
        <w:ind w:left="0"/>
        <w:rPr>
          <w:rFonts w:ascii="Abadi" w:hAnsi="Abadi"/>
        </w:rPr>
      </w:pPr>
    </w:p>
    <w:p w14:paraId="6A6C0197" w14:textId="77777777" w:rsidR="00907FCF" w:rsidRPr="00096AD0" w:rsidRDefault="00170F6A">
      <w:pPr>
        <w:pStyle w:val="Heading1"/>
        <w:rPr>
          <w:rFonts w:ascii="Abadi" w:hAnsi="Abadi"/>
          <w:sz w:val="44"/>
          <w:szCs w:val="44"/>
        </w:rPr>
      </w:pPr>
      <w:r w:rsidRPr="00096AD0">
        <w:rPr>
          <w:rFonts w:ascii="Abadi" w:hAnsi="Abadi"/>
          <w:sz w:val="44"/>
          <w:szCs w:val="44"/>
        </w:rPr>
        <w:t>Discussion</w:t>
      </w:r>
      <w:r w:rsidR="008B14EC" w:rsidRPr="00096AD0">
        <w:rPr>
          <w:rFonts w:ascii="Abadi" w:hAnsi="Abadi"/>
          <w:sz w:val="44"/>
          <w:szCs w:val="44"/>
        </w:rPr>
        <w:t xml:space="preserve"> </w:t>
      </w:r>
      <w:r w:rsidRPr="00096AD0">
        <w:rPr>
          <w:rFonts w:ascii="Abadi" w:hAnsi="Abadi"/>
          <w:sz w:val="44"/>
          <w:szCs w:val="44"/>
        </w:rPr>
        <w:t>Topics</w:t>
      </w:r>
    </w:p>
    <w:p w14:paraId="66D0754F" w14:textId="75FC49CC" w:rsidR="00DC6641" w:rsidRPr="00096AD0" w:rsidRDefault="00DC6641" w:rsidP="00E13678">
      <w:pPr>
        <w:pStyle w:val="Heading2"/>
        <w:rPr>
          <w:rFonts w:ascii="Abadi" w:eastAsia="Times New Roman" w:hAnsi="Abadi"/>
          <w:sz w:val="40"/>
          <w:szCs w:val="40"/>
          <w:lang w:val="en-CA" w:eastAsia="en-CA"/>
        </w:rPr>
      </w:pPr>
      <w:r w:rsidRPr="00096AD0">
        <w:rPr>
          <w:rFonts w:ascii="Abadi" w:eastAsia="Times New Roman" w:hAnsi="Abadi"/>
          <w:sz w:val="40"/>
          <w:szCs w:val="40"/>
          <w:lang w:val="en-CA" w:eastAsia="en-CA"/>
        </w:rPr>
        <w:t xml:space="preserve">Introduction </w:t>
      </w:r>
    </w:p>
    <w:p w14:paraId="0BF80243" w14:textId="167435A2" w:rsidR="00DC6641" w:rsidRPr="0027297D" w:rsidRDefault="00DC6641" w:rsidP="0027297D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badi" w:eastAsia="Times New Roman" w:hAnsi="Abadi" w:cs="Times New Roman"/>
          <w:sz w:val="24"/>
          <w:szCs w:val="24"/>
          <w:lang w:val="en-CA" w:eastAsia="en-CA"/>
        </w:rPr>
      </w:pPr>
      <w:r w:rsidRPr="0027297D">
        <w:rPr>
          <w:rFonts w:ascii="Abadi" w:eastAsia="Times New Roman" w:hAnsi="Abadi" w:cs="Times New Roman"/>
          <w:sz w:val="24"/>
          <w:szCs w:val="24"/>
          <w:lang w:val="en-CA" w:eastAsia="en-CA"/>
        </w:rPr>
        <w:t>Discussion on meeting minutes, user stories, and assignment expectations</w:t>
      </w:r>
    </w:p>
    <w:p w14:paraId="447B6A41" w14:textId="0D5D2D65" w:rsidR="00DC6641" w:rsidRPr="009E2224" w:rsidRDefault="00DC6641" w:rsidP="00886BC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badi" w:eastAsia="Times New Roman" w:hAnsi="Abadi" w:cs="Times New Roman"/>
          <w:sz w:val="24"/>
          <w:szCs w:val="24"/>
          <w:lang w:val="en-CA" w:eastAsia="en-CA"/>
        </w:rPr>
      </w:pPr>
      <w:r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>Reminder for students to submit work by next Wednesday</w:t>
      </w:r>
    </w:p>
    <w:p w14:paraId="4DA81601" w14:textId="0E586A79" w:rsidR="00DC6641" w:rsidRPr="00096AD0" w:rsidRDefault="00DC6641" w:rsidP="00E13678">
      <w:pPr>
        <w:pStyle w:val="Heading2"/>
        <w:rPr>
          <w:rFonts w:ascii="Abadi" w:eastAsia="Times New Roman" w:hAnsi="Abadi"/>
          <w:sz w:val="40"/>
          <w:szCs w:val="40"/>
          <w:lang w:val="en-CA" w:eastAsia="en-CA"/>
        </w:rPr>
      </w:pPr>
      <w:r w:rsidRPr="00096AD0">
        <w:rPr>
          <w:rFonts w:ascii="Abadi" w:eastAsia="Times New Roman" w:hAnsi="Abadi"/>
          <w:sz w:val="40"/>
          <w:szCs w:val="40"/>
          <w:lang w:val="en-CA" w:eastAsia="en-CA"/>
        </w:rPr>
        <w:t>Project 1: Automated Code Testing System</w:t>
      </w:r>
    </w:p>
    <w:p w14:paraId="242442C8" w14:textId="36C4448D" w:rsidR="00E13678" w:rsidRPr="00096AD0" w:rsidRDefault="00DC6641" w:rsidP="00E13678">
      <w:pPr>
        <w:pStyle w:val="Heading3"/>
        <w:rPr>
          <w:rFonts w:ascii="Abadi" w:eastAsia="Times New Roman" w:hAnsi="Abadi"/>
          <w:sz w:val="28"/>
          <w:szCs w:val="28"/>
          <w:lang w:val="en-CA" w:eastAsia="en-CA"/>
        </w:rPr>
      </w:pPr>
      <w:r w:rsidRPr="00096AD0">
        <w:rPr>
          <w:rFonts w:ascii="Abadi" w:eastAsia="Times New Roman" w:hAnsi="Abadi"/>
          <w:sz w:val="28"/>
          <w:szCs w:val="28"/>
          <w:lang w:val="en-CA" w:eastAsia="en-CA"/>
        </w:rPr>
        <w:t>Objective</w:t>
      </w:r>
    </w:p>
    <w:p w14:paraId="0202B944" w14:textId="15E172B4" w:rsidR="00331C45" w:rsidRPr="00DC6641" w:rsidRDefault="00DC6641" w:rsidP="008E377B">
      <w:pPr>
        <w:spacing w:before="100" w:beforeAutospacing="1" w:after="100" w:afterAutospacing="1"/>
        <w:rPr>
          <w:rFonts w:ascii="Abadi" w:eastAsia="Times New Roman" w:hAnsi="Abadi" w:cs="Times New Roman"/>
          <w:sz w:val="24"/>
          <w:szCs w:val="24"/>
          <w:lang w:val="en-CA" w:eastAsia="en-CA"/>
        </w:rPr>
      </w:pPr>
      <w:r w:rsidRPr="00DC6641">
        <w:rPr>
          <w:rFonts w:ascii="Abadi" w:eastAsia="Times New Roman" w:hAnsi="Abadi" w:cs="Times New Roman"/>
          <w:sz w:val="24"/>
          <w:szCs w:val="24"/>
          <w:lang w:val="en-CA" w:eastAsia="en-CA"/>
        </w:rPr>
        <w:t>Create a platform for students to upload code, run automated tests, and receive feedback</w:t>
      </w:r>
    </w:p>
    <w:p w14:paraId="5A8025FB" w14:textId="3724B020" w:rsidR="00DC6641" w:rsidRPr="00096AD0" w:rsidRDefault="00DC6641" w:rsidP="00E13678">
      <w:pPr>
        <w:pStyle w:val="Heading3"/>
        <w:rPr>
          <w:rFonts w:ascii="Abadi" w:eastAsia="Times New Roman" w:hAnsi="Abadi"/>
          <w:sz w:val="28"/>
          <w:szCs w:val="28"/>
          <w:lang w:val="en-CA" w:eastAsia="en-CA"/>
        </w:rPr>
      </w:pPr>
      <w:r w:rsidRPr="00096AD0">
        <w:rPr>
          <w:rFonts w:ascii="Abadi" w:eastAsia="Times New Roman" w:hAnsi="Abadi"/>
          <w:sz w:val="28"/>
          <w:szCs w:val="28"/>
          <w:lang w:val="en-CA" w:eastAsia="en-CA"/>
        </w:rPr>
        <w:t>Features</w:t>
      </w:r>
    </w:p>
    <w:p w14:paraId="013DF18B" w14:textId="0FBF7037" w:rsidR="00DC6641" w:rsidRPr="009E2224" w:rsidRDefault="00D64F53" w:rsidP="00D64F53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Abadi" w:eastAsia="Times New Roman" w:hAnsi="Abadi" w:cs="Times New Roman"/>
          <w:sz w:val="24"/>
          <w:szCs w:val="24"/>
          <w:lang w:val="en-CA" w:eastAsia="en-CA"/>
        </w:rPr>
      </w:pPr>
      <w:r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>Should work for</w:t>
      </w:r>
      <w:r w:rsidR="00DC6641"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 xml:space="preserve"> Java, Python, JavaScript, PHP, C</w:t>
      </w:r>
      <w:r w:rsidR="003E0C7D">
        <w:rPr>
          <w:rFonts w:ascii="Abadi" w:eastAsia="Times New Roman" w:hAnsi="Abadi" w:cs="Times New Roman"/>
          <w:sz w:val="24"/>
          <w:szCs w:val="24"/>
          <w:lang w:val="en-CA" w:eastAsia="en-CA"/>
        </w:rPr>
        <w:t>, and any other language that the college teaches</w:t>
      </w:r>
    </w:p>
    <w:p w14:paraId="40680F6D" w14:textId="6FEE0675" w:rsidR="00DC6641" w:rsidRPr="009E2224" w:rsidRDefault="00C7683E" w:rsidP="00D64F53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Abadi" w:eastAsia="Times New Roman" w:hAnsi="Abadi" w:cs="Times New Roman"/>
          <w:sz w:val="24"/>
          <w:szCs w:val="24"/>
          <w:lang w:val="en-CA" w:eastAsia="en-CA"/>
        </w:rPr>
      </w:pPr>
      <w:r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>Pass</w:t>
      </w:r>
      <w:r w:rsidR="00DC6641"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>/fail reports</w:t>
      </w:r>
    </w:p>
    <w:p w14:paraId="7324AFB3" w14:textId="197AA04E" w:rsidR="00DC6641" w:rsidRPr="009E2224" w:rsidRDefault="00DC6641" w:rsidP="00D64F53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Abadi" w:eastAsia="Times New Roman" w:hAnsi="Abadi" w:cs="Times New Roman"/>
          <w:sz w:val="24"/>
          <w:szCs w:val="24"/>
          <w:lang w:val="en-CA" w:eastAsia="en-CA"/>
        </w:rPr>
      </w:pPr>
      <w:r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>Instructor role for creating and managing test cases</w:t>
      </w:r>
    </w:p>
    <w:p w14:paraId="617548EE" w14:textId="61E9C59C" w:rsidR="00DC6641" w:rsidRPr="009E2224" w:rsidRDefault="00DC6641" w:rsidP="00D64F53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Abadi" w:eastAsia="Times New Roman" w:hAnsi="Abadi" w:cs="Times New Roman"/>
          <w:sz w:val="24"/>
          <w:szCs w:val="24"/>
          <w:lang w:val="en-CA" w:eastAsia="en-CA"/>
        </w:rPr>
      </w:pPr>
      <w:r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 xml:space="preserve">Students can save results as </w:t>
      </w:r>
      <w:r w:rsidR="008124EB"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>PDFs</w:t>
      </w:r>
      <w:r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 xml:space="preserve"> for submission</w:t>
      </w:r>
    </w:p>
    <w:p w14:paraId="6B7BC9AB" w14:textId="70C9CDE5" w:rsidR="00DC6641" w:rsidRPr="00096AD0" w:rsidRDefault="00DC6641" w:rsidP="00E13678">
      <w:pPr>
        <w:pStyle w:val="Heading3"/>
        <w:rPr>
          <w:rFonts w:ascii="Abadi" w:eastAsia="Times New Roman" w:hAnsi="Abadi"/>
          <w:sz w:val="28"/>
          <w:szCs w:val="28"/>
          <w:lang w:val="en-CA" w:eastAsia="en-CA"/>
        </w:rPr>
      </w:pPr>
      <w:r w:rsidRPr="00096AD0">
        <w:rPr>
          <w:rFonts w:ascii="Abadi" w:eastAsia="Times New Roman" w:hAnsi="Abadi"/>
          <w:sz w:val="28"/>
          <w:szCs w:val="28"/>
          <w:lang w:val="en-CA" w:eastAsia="en-CA"/>
        </w:rPr>
        <w:lastRenderedPageBreak/>
        <w:t>Challenges</w:t>
      </w:r>
    </w:p>
    <w:p w14:paraId="06F4A4F4" w14:textId="4AFBF286" w:rsidR="00DC6641" w:rsidRPr="009E2224" w:rsidRDefault="00DC6641" w:rsidP="00D64F53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Abadi" w:eastAsia="Times New Roman" w:hAnsi="Abadi" w:cs="Times New Roman"/>
          <w:sz w:val="24"/>
          <w:szCs w:val="24"/>
          <w:lang w:val="en-CA" w:eastAsia="en-CA"/>
        </w:rPr>
      </w:pPr>
      <w:r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>The system needs to compile and run code in multiple languages</w:t>
      </w:r>
    </w:p>
    <w:p w14:paraId="3A8B5055" w14:textId="1CFE6D5C" w:rsidR="00DC6641" w:rsidRPr="009E2224" w:rsidRDefault="00AF36AA" w:rsidP="00D64F53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Abadi" w:eastAsia="Times New Roman" w:hAnsi="Abadi" w:cs="Times New Roman"/>
          <w:sz w:val="24"/>
          <w:szCs w:val="24"/>
          <w:lang w:val="en-CA" w:eastAsia="en-CA"/>
        </w:rPr>
      </w:pPr>
      <w:r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>Teachers</w:t>
      </w:r>
      <w:r w:rsidR="00DC6641"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 xml:space="preserve"> </w:t>
      </w:r>
      <w:r w:rsidR="00331C45">
        <w:rPr>
          <w:rFonts w:ascii="Abadi" w:eastAsia="Times New Roman" w:hAnsi="Abadi" w:cs="Times New Roman"/>
          <w:sz w:val="24"/>
          <w:szCs w:val="24"/>
          <w:lang w:val="en-CA" w:eastAsia="en-CA"/>
        </w:rPr>
        <w:t>should be able to</w:t>
      </w:r>
      <w:r w:rsidR="00DC6641"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 xml:space="preserve"> reuse tests for different courses</w:t>
      </w:r>
    </w:p>
    <w:p w14:paraId="0D959124" w14:textId="17D0D93F" w:rsidR="00DC6641" w:rsidRPr="00096AD0" w:rsidRDefault="00DC6641" w:rsidP="00E13678">
      <w:pPr>
        <w:pStyle w:val="Heading2"/>
        <w:rPr>
          <w:rFonts w:ascii="Abadi" w:eastAsia="Times New Roman" w:hAnsi="Abadi"/>
          <w:sz w:val="40"/>
          <w:szCs w:val="40"/>
          <w:lang w:val="en-CA" w:eastAsia="en-CA"/>
        </w:rPr>
      </w:pPr>
      <w:r w:rsidRPr="00096AD0">
        <w:rPr>
          <w:rFonts w:ascii="Abadi" w:eastAsia="Times New Roman" w:hAnsi="Abadi"/>
          <w:sz w:val="40"/>
          <w:szCs w:val="40"/>
          <w:lang w:val="en-CA" w:eastAsia="en-CA"/>
        </w:rPr>
        <w:t>Project 2: Puzzle-Based Coding Platform</w:t>
      </w:r>
    </w:p>
    <w:p w14:paraId="7DC45779" w14:textId="705CB9DC" w:rsidR="00E13678" w:rsidRPr="00096AD0" w:rsidRDefault="00DC6641" w:rsidP="00E13678">
      <w:pPr>
        <w:pStyle w:val="Heading3"/>
        <w:rPr>
          <w:rFonts w:ascii="Abadi" w:eastAsia="Times New Roman" w:hAnsi="Abadi"/>
          <w:sz w:val="28"/>
          <w:szCs w:val="28"/>
          <w:lang w:val="en-CA" w:eastAsia="en-CA"/>
        </w:rPr>
      </w:pPr>
      <w:r w:rsidRPr="00096AD0">
        <w:rPr>
          <w:rFonts w:ascii="Abadi" w:eastAsia="Times New Roman" w:hAnsi="Abadi"/>
          <w:sz w:val="28"/>
          <w:szCs w:val="28"/>
          <w:lang w:val="en-CA" w:eastAsia="en-CA"/>
        </w:rPr>
        <w:t xml:space="preserve">Objective </w:t>
      </w:r>
    </w:p>
    <w:p w14:paraId="3DEDD7C3" w14:textId="0A057EC6" w:rsidR="00DC6641" w:rsidRPr="00DC6641" w:rsidRDefault="00DC6641" w:rsidP="00E13678">
      <w:pPr>
        <w:spacing w:before="100" w:beforeAutospacing="1" w:after="100" w:afterAutospacing="1"/>
        <w:rPr>
          <w:rFonts w:ascii="Abadi" w:eastAsia="Times New Roman" w:hAnsi="Abadi" w:cs="Times New Roman"/>
          <w:sz w:val="24"/>
          <w:szCs w:val="24"/>
          <w:lang w:val="en-CA" w:eastAsia="en-CA"/>
        </w:rPr>
      </w:pPr>
      <w:r w:rsidRPr="00DC6641">
        <w:rPr>
          <w:rFonts w:ascii="Abadi" w:eastAsia="Times New Roman" w:hAnsi="Abadi" w:cs="Times New Roman"/>
          <w:sz w:val="24"/>
          <w:szCs w:val="24"/>
          <w:lang w:val="en-CA" w:eastAsia="en-CA"/>
        </w:rPr>
        <w:t xml:space="preserve">Create </w:t>
      </w:r>
      <w:r w:rsidR="00413E6E"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>a</w:t>
      </w:r>
      <w:r w:rsidRPr="00DC6641">
        <w:rPr>
          <w:rFonts w:ascii="Abadi" w:eastAsia="Times New Roman" w:hAnsi="Abadi" w:cs="Times New Roman"/>
          <w:sz w:val="24"/>
          <w:szCs w:val="24"/>
          <w:lang w:val="en-CA" w:eastAsia="en-CA"/>
        </w:rPr>
        <w:t xml:space="preserve"> system </w:t>
      </w:r>
      <w:r w:rsidR="006C68CC"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>like</w:t>
      </w:r>
      <w:r w:rsidRPr="00DC6641">
        <w:rPr>
          <w:rFonts w:ascii="Abadi" w:eastAsia="Times New Roman" w:hAnsi="Abadi" w:cs="Times New Roman"/>
          <w:sz w:val="24"/>
          <w:szCs w:val="24"/>
          <w:lang w:val="en-CA" w:eastAsia="en-CA"/>
        </w:rPr>
        <w:t xml:space="preserve"> Code Wars where users solve coding puzzles</w:t>
      </w:r>
    </w:p>
    <w:p w14:paraId="687B2AD4" w14:textId="08ECCA66" w:rsidR="00DC6641" w:rsidRPr="00096AD0" w:rsidRDefault="00DC6641" w:rsidP="00E13678">
      <w:pPr>
        <w:pStyle w:val="Heading3"/>
        <w:rPr>
          <w:rFonts w:ascii="Abadi" w:eastAsia="Times New Roman" w:hAnsi="Abadi"/>
          <w:sz w:val="28"/>
          <w:szCs w:val="28"/>
          <w:lang w:val="en-CA" w:eastAsia="en-CA"/>
        </w:rPr>
      </w:pPr>
      <w:r w:rsidRPr="00096AD0">
        <w:rPr>
          <w:rFonts w:ascii="Abadi" w:eastAsia="Times New Roman" w:hAnsi="Abadi"/>
          <w:sz w:val="28"/>
          <w:szCs w:val="28"/>
          <w:lang w:val="en-CA" w:eastAsia="en-CA"/>
        </w:rPr>
        <w:t>Features</w:t>
      </w:r>
    </w:p>
    <w:p w14:paraId="582702CC" w14:textId="4F3C287A" w:rsidR="00DC6641" w:rsidRPr="009E2224" w:rsidRDefault="00DA37DA" w:rsidP="00D64F53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Abadi" w:eastAsia="Times New Roman" w:hAnsi="Abadi" w:cs="Times New Roman"/>
          <w:sz w:val="24"/>
          <w:szCs w:val="24"/>
          <w:lang w:val="en-CA" w:eastAsia="en-CA"/>
        </w:rPr>
      </w:pPr>
      <w:r>
        <w:rPr>
          <w:rFonts w:ascii="Abadi" w:eastAsia="Times New Roman" w:hAnsi="Abadi" w:cs="Times New Roman"/>
          <w:sz w:val="24"/>
          <w:szCs w:val="24"/>
          <w:lang w:val="en-CA" w:eastAsia="en-CA"/>
        </w:rPr>
        <w:t>Difficulty ramps up as more puzzles are solved</w:t>
      </w:r>
    </w:p>
    <w:p w14:paraId="6BA328A5" w14:textId="3BAB93FB" w:rsidR="00DC6641" w:rsidRPr="009E2224" w:rsidRDefault="00DC6641" w:rsidP="00D64F53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Abadi" w:eastAsia="Times New Roman" w:hAnsi="Abadi" w:cs="Times New Roman"/>
          <w:sz w:val="24"/>
          <w:szCs w:val="24"/>
          <w:lang w:val="en-CA" w:eastAsia="en-CA"/>
        </w:rPr>
      </w:pPr>
      <w:r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>Puzzles</w:t>
      </w:r>
      <w:r w:rsidR="00336D13">
        <w:rPr>
          <w:rFonts w:ascii="Abadi" w:eastAsia="Times New Roman" w:hAnsi="Abadi" w:cs="Times New Roman"/>
          <w:sz w:val="24"/>
          <w:szCs w:val="24"/>
          <w:lang w:val="en-CA" w:eastAsia="en-CA"/>
        </w:rPr>
        <w:t xml:space="preserve"> </w:t>
      </w:r>
      <w:r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 xml:space="preserve">have </w:t>
      </w:r>
      <w:r w:rsidR="00C76EC1">
        <w:rPr>
          <w:rFonts w:ascii="Abadi" w:eastAsia="Times New Roman" w:hAnsi="Abadi" w:cs="Times New Roman"/>
          <w:sz w:val="24"/>
          <w:szCs w:val="24"/>
          <w:lang w:val="en-CA" w:eastAsia="en-CA"/>
        </w:rPr>
        <w:t>preset</w:t>
      </w:r>
      <w:r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 xml:space="preserve"> inputs and expected outputs</w:t>
      </w:r>
    </w:p>
    <w:p w14:paraId="5D25A3E1" w14:textId="378A8D40" w:rsidR="00DC6641" w:rsidRPr="009E2224" w:rsidRDefault="00DC6641" w:rsidP="00D64F53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Abadi" w:eastAsia="Times New Roman" w:hAnsi="Abadi" w:cs="Times New Roman"/>
          <w:sz w:val="24"/>
          <w:szCs w:val="24"/>
          <w:lang w:val="en-CA" w:eastAsia="en-CA"/>
        </w:rPr>
      </w:pPr>
      <w:r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>Gamified features like difficulty rankings</w:t>
      </w:r>
      <w:r w:rsidR="00EE1990">
        <w:rPr>
          <w:rFonts w:ascii="Abadi" w:eastAsia="Times New Roman" w:hAnsi="Abadi" w:cs="Times New Roman"/>
          <w:sz w:val="24"/>
          <w:szCs w:val="24"/>
          <w:lang w:val="en-CA" w:eastAsia="en-CA"/>
        </w:rPr>
        <w:t xml:space="preserve"> </w:t>
      </w:r>
      <w:r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 xml:space="preserve">and unlocking new </w:t>
      </w:r>
      <w:r w:rsidR="00757577">
        <w:rPr>
          <w:rFonts w:ascii="Abadi" w:eastAsia="Times New Roman" w:hAnsi="Abadi" w:cs="Times New Roman"/>
          <w:sz w:val="24"/>
          <w:szCs w:val="24"/>
          <w:lang w:val="en-CA" w:eastAsia="en-CA"/>
        </w:rPr>
        <w:t>puzzles</w:t>
      </w:r>
    </w:p>
    <w:p w14:paraId="080CD877" w14:textId="7F1D566F" w:rsidR="00DC6641" w:rsidRPr="00096AD0" w:rsidRDefault="00DC6641" w:rsidP="00E13678">
      <w:pPr>
        <w:pStyle w:val="Heading3"/>
        <w:rPr>
          <w:rFonts w:ascii="Abadi" w:eastAsia="Times New Roman" w:hAnsi="Abadi"/>
          <w:sz w:val="28"/>
          <w:szCs w:val="28"/>
          <w:lang w:val="en-CA" w:eastAsia="en-CA"/>
        </w:rPr>
      </w:pPr>
      <w:r w:rsidRPr="00096AD0">
        <w:rPr>
          <w:rFonts w:ascii="Abadi" w:eastAsia="Times New Roman" w:hAnsi="Abadi"/>
          <w:sz w:val="28"/>
          <w:szCs w:val="28"/>
          <w:lang w:val="en-CA" w:eastAsia="en-CA"/>
        </w:rPr>
        <w:t>Challenges</w:t>
      </w:r>
    </w:p>
    <w:p w14:paraId="6FD90C05" w14:textId="2465D80B" w:rsidR="00DC6641" w:rsidRPr="009E2224" w:rsidRDefault="00DC6641" w:rsidP="00D64F53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Abadi" w:eastAsia="Times New Roman" w:hAnsi="Abadi" w:cs="Times New Roman"/>
          <w:sz w:val="24"/>
          <w:szCs w:val="24"/>
          <w:lang w:val="en-CA" w:eastAsia="en-CA"/>
        </w:rPr>
      </w:pPr>
      <w:r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>Implementing dynamic test case generation</w:t>
      </w:r>
    </w:p>
    <w:p w14:paraId="6DA5DE8C" w14:textId="19E1E818" w:rsidR="00AF7D06" w:rsidRPr="00AF7D06" w:rsidRDefault="004D4A60" w:rsidP="00AF7D06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Abadi" w:eastAsia="Times New Roman" w:hAnsi="Abadi" w:cs="Times New Roman"/>
          <w:sz w:val="24"/>
          <w:szCs w:val="24"/>
          <w:lang w:val="en-CA" w:eastAsia="en-CA"/>
        </w:rPr>
      </w:pPr>
      <w:r>
        <w:rPr>
          <w:rFonts w:ascii="Abadi" w:eastAsia="Times New Roman" w:hAnsi="Abadi" w:cs="Times New Roman"/>
          <w:sz w:val="24"/>
          <w:szCs w:val="24"/>
          <w:lang w:val="en-CA" w:eastAsia="en-CA"/>
        </w:rPr>
        <w:t>Needs to have puzzles for any language the college teaches</w:t>
      </w:r>
    </w:p>
    <w:p w14:paraId="10089FF2" w14:textId="5895062B" w:rsidR="00170F6A" w:rsidRPr="009E2224" w:rsidRDefault="00170F6A" w:rsidP="00170F6A">
      <w:pPr>
        <w:pStyle w:val="Heading1"/>
        <w:rPr>
          <w:rFonts w:ascii="Abadi" w:hAnsi="Abadi"/>
        </w:rPr>
      </w:pPr>
      <w:r w:rsidRPr="009E2224">
        <w:rPr>
          <w:rFonts w:ascii="Abadi" w:hAnsi="Abadi"/>
        </w:rPr>
        <w:t>Decisions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502"/>
        <w:gridCol w:w="8322"/>
      </w:tblGrid>
      <w:tr w:rsidR="00D851F4" w:rsidRPr="009E2224" w14:paraId="58EDFF26" w14:textId="77777777" w:rsidTr="0080544C">
        <w:trPr>
          <w:trHeight w:val="738"/>
        </w:trPr>
        <w:tc>
          <w:tcPr>
            <w:tcW w:w="1502" w:type="dxa"/>
          </w:tcPr>
          <w:p w14:paraId="35ECCC60" w14:textId="77777777" w:rsidR="00D851F4" w:rsidRPr="009E2224" w:rsidRDefault="00D851F4" w:rsidP="00170F6A">
            <w:pPr>
              <w:ind w:left="0"/>
              <w:rPr>
                <w:rFonts w:ascii="Abadi" w:hAnsi="Abadi"/>
              </w:rPr>
            </w:pPr>
            <w:r w:rsidRPr="009E2224">
              <w:rPr>
                <w:rFonts w:ascii="Abadi" w:hAnsi="Abadi"/>
              </w:rPr>
              <w:t>D1</w:t>
            </w:r>
          </w:p>
        </w:tc>
        <w:tc>
          <w:tcPr>
            <w:tcW w:w="8322" w:type="dxa"/>
          </w:tcPr>
          <w:p w14:paraId="586940F6" w14:textId="29DDD277" w:rsidR="00D851F4" w:rsidRPr="009E2224" w:rsidRDefault="0080544C" w:rsidP="00170F6A">
            <w:pPr>
              <w:ind w:left="0"/>
              <w:rPr>
                <w:rFonts w:ascii="Abadi" w:hAnsi="Abadi"/>
              </w:rPr>
            </w:pPr>
            <w:r w:rsidRPr="009E2224">
              <w:rPr>
                <w:rFonts w:ascii="Abadi" w:hAnsi="Abadi"/>
              </w:rPr>
              <w:t>The class will work on either Project 1 or Project 2 based on group discussions</w:t>
            </w:r>
          </w:p>
        </w:tc>
      </w:tr>
      <w:tr w:rsidR="00D851F4" w:rsidRPr="009E2224" w14:paraId="163CAD22" w14:textId="77777777" w:rsidTr="0080544C">
        <w:trPr>
          <w:trHeight w:val="447"/>
        </w:trPr>
        <w:tc>
          <w:tcPr>
            <w:tcW w:w="1502" w:type="dxa"/>
          </w:tcPr>
          <w:p w14:paraId="3D623038" w14:textId="77777777" w:rsidR="00D851F4" w:rsidRPr="009E2224" w:rsidRDefault="008B260C" w:rsidP="00170F6A">
            <w:pPr>
              <w:ind w:left="0"/>
              <w:rPr>
                <w:rFonts w:ascii="Abadi" w:hAnsi="Abadi"/>
              </w:rPr>
            </w:pPr>
            <w:r w:rsidRPr="009E2224">
              <w:rPr>
                <w:rFonts w:ascii="Abadi" w:hAnsi="Abadi"/>
              </w:rPr>
              <w:t>D2</w:t>
            </w:r>
          </w:p>
        </w:tc>
        <w:tc>
          <w:tcPr>
            <w:tcW w:w="8322" w:type="dxa"/>
          </w:tcPr>
          <w:p w14:paraId="7AE09EE5" w14:textId="19E2B8F2" w:rsidR="00D851F4" w:rsidRPr="009E2224" w:rsidRDefault="0080544C" w:rsidP="00170F6A">
            <w:pPr>
              <w:ind w:left="0"/>
              <w:rPr>
                <w:rFonts w:ascii="Abadi" w:hAnsi="Abadi"/>
              </w:rPr>
            </w:pPr>
            <w:r w:rsidRPr="009E2224">
              <w:rPr>
                <w:rFonts w:ascii="Abadi" w:hAnsi="Abadi"/>
              </w:rPr>
              <w:t>Students are to submit the meeting minutes and initial project outlines by the middle of next week</w:t>
            </w:r>
          </w:p>
        </w:tc>
      </w:tr>
    </w:tbl>
    <w:p w14:paraId="47550A02" w14:textId="77777777" w:rsidR="00170F6A" w:rsidRPr="009E2224" w:rsidRDefault="00170F6A" w:rsidP="00EC5652">
      <w:pPr>
        <w:ind w:left="0"/>
        <w:rPr>
          <w:rFonts w:ascii="Abadi" w:hAnsi="Abadi"/>
        </w:rPr>
      </w:pPr>
    </w:p>
    <w:p w14:paraId="246DCA11" w14:textId="77777777" w:rsidR="00170F6A" w:rsidRPr="009E2224" w:rsidRDefault="00170F6A" w:rsidP="00170F6A">
      <w:pPr>
        <w:pStyle w:val="Heading1"/>
        <w:rPr>
          <w:rFonts w:ascii="Abadi" w:hAnsi="Abadi"/>
        </w:rPr>
      </w:pPr>
      <w:r w:rsidRPr="009E2224">
        <w:rPr>
          <w:rFonts w:ascii="Abadi" w:hAnsi="Abadi"/>
        </w:rPr>
        <w:t>Actions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542"/>
        <w:gridCol w:w="1031"/>
        <w:gridCol w:w="3002"/>
        <w:gridCol w:w="2732"/>
        <w:gridCol w:w="2601"/>
      </w:tblGrid>
      <w:tr w:rsidR="00EC5652" w:rsidRPr="009E2224" w14:paraId="4A75717F" w14:textId="77777777" w:rsidTr="00951119">
        <w:trPr>
          <w:trHeight w:val="572"/>
        </w:trPr>
        <w:tc>
          <w:tcPr>
            <w:tcW w:w="542" w:type="dxa"/>
          </w:tcPr>
          <w:p w14:paraId="22EDB1C3" w14:textId="77777777" w:rsidR="00EC5652" w:rsidRPr="009E2224" w:rsidRDefault="00EC5652" w:rsidP="00712D0A">
            <w:pPr>
              <w:ind w:left="0"/>
              <w:rPr>
                <w:rFonts w:ascii="Abadi" w:hAnsi="Abadi"/>
              </w:rPr>
            </w:pPr>
            <w:r w:rsidRPr="009E2224">
              <w:rPr>
                <w:rFonts w:ascii="Abadi" w:hAnsi="Abadi"/>
              </w:rPr>
              <w:t>A1</w:t>
            </w:r>
          </w:p>
        </w:tc>
        <w:tc>
          <w:tcPr>
            <w:tcW w:w="1031" w:type="dxa"/>
          </w:tcPr>
          <w:p w14:paraId="13C9598A" w14:textId="596D2730" w:rsidR="00EC5652" w:rsidRPr="009E2224" w:rsidRDefault="00A31B13" w:rsidP="00712D0A">
            <w:pPr>
              <w:ind w:left="0"/>
              <w:rPr>
                <w:rFonts w:ascii="Abadi" w:hAnsi="Abadi"/>
              </w:rPr>
            </w:pPr>
            <w:r w:rsidRPr="009E2224">
              <w:rPr>
                <w:rFonts w:ascii="Abadi" w:hAnsi="Abadi"/>
              </w:rPr>
              <w:t>Students</w:t>
            </w:r>
          </w:p>
        </w:tc>
        <w:tc>
          <w:tcPr>
            <w:tcW w:w="30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6"/>
            </w:tblGrid>
            <w:tr w:rsidR="00586827" w:rsidRPr="00586827" w14:paraId="754B51E1" w14:textId="77777777" w:rsidTr="005868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7711D" w14:textId="77777777" w:rsidR="00586827" w:rsidRPr="00586827" w:rsidRDefault="00586827" w:rsidP="00586827">
                  <w:pPr>
                    <w:ind w:left="0"/>
                    <w:rPr>
                      <w:rFonts w:ascii="Abadi" w:hAnsi="Abadi"/>
                      <w:lang w:val="en-CA"/>
                    </w:rPr>
                  </w:pPr>
                  <w:r w:rsidRPr="00586827">
                    <w:rPr>
                      <w:rFonts w:ascii="Abadi" w:hAnsi="Abadi"/>
                      <w:lang w:val="en-CA"/>
                    </w:rPr>
                    <w:t>Organize project teams</w:t>
                  </w:r>
                </w:p>
              </w:tc>
            </w:tr>
          </w:tbl>
          <w:p w14:paraId="6591179A" w14:textId="77777777" w:rsidR="00586827" w:rsidRPr="00586827" w:rsidRDefault="00586827" w:rsidP="00586827">
            <w:pPr>
              <w:ind w:left="0"/>
              <w:rPr>
                <w:rFonts w:ascii="Abadi" w:hAnsi="Abadi"/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6827" w:rsidRPr="00586827" w14:paraId="54ECBA6E" w14:textId="77777777" w:rsidTr="005868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435A52" w14:textId="77777777" w:rsidR="00586827" w:rsidRPr="00586827" w:rsidRDefault="00586827" w:rsidP="00586827">
                  <w:pPr>
                    <w:ind w:left="0"/>
                    <w:rPr>
                      <w:rFonts w:ascii="Abadi" w:hAnsi="Abadi"/>
                      <w:lang w:val="en-CA"/>
                    </w:rPr>
                  </w:pPr>
                </w:p>
              </w:tc>
            </w:tr>
          </w:tbl>
          <w:p w14:paraId="2E7CB27D" w14:textId="3C034052" w:rsidR="00EC5652" w:rsidRPr="009E2224" w:rsidRDefault="00EC5652" w:rsidP="00712D0A">
            <w:pPr>
              <w:ind w:left="0"/>
              <w:rPr>
                <w:rFonts w:ascii="Abadi" w:hAnsi="Abadi"/>
              </w:rPr>
            </w:pPr>
          </w:p>
        </w:tc>
        <w:tc>
          <w:tcPr>
            <w:tcW w:w="2732" w:type="dxa"/>
          </w:tcPr>
          <w:p w14:paraId="00D83776" w14:textId="5B5D1A6E" w:rsidR="00EC5652" w:rsidRPr="009E2224" w:rsidRDefault="00EC5652" w:rsidP="00712D0A">
            <w:pPr>
              <w:ind w:left="0"/>
              <w:rPr>
                <w:rFonts w:ascii="Abadi" w:hAnsi="Abadi"/>
              </w:rPr>
            </w:pPr>
            <w:r w:rsidRPr="009E2224">
              <w:rPr>
                <w:rFonts w:ascii="Abadi" w:hAnsi="Abadi"/>
              </w:rPr>
              <w:t>Open</w:t>
            </w:r>
          </w:p>
        </w:tc>
        <w:tc>
          <w:tcPr>
            <w:tcW w:w="2601" w:type="dxa"/>
          </w:tcPr>
          <w:p w14:paraId="01D45960" w14:textId="0D88730C" w:rsidR="00EC5652" w:rsidRPr="009E2224" w:rsidRDefault="008F2D91" w:rsidP="00712D0A">
            <w:pPr>
              <w:ind w:left="0"/>
              <w:rPr>
                <w:rFonts w:ascii="Abadi" w:hAnsi="Abadi"/>
              </w:rPr>
            </w:pPr>
            <w:r w:rsidRPr="009E2224">
              <w:rPr>
                <w:rFonts w:ascii="Abadi" w:hAnsi="Abadi"/>
              </w:rPr>
              <w:t xml:space="preserve">Next </w:t>
            </w:r>
            <w:r w:rsidR="00951119" w:rsidRPr="009E2224">
              <w:rPr>
                <w:rFonts w:ascii="Abadi" w:hAnsi="Abadi"/>
              </w:rPr>
              <w:t>Wednesday</w:t>
            </w:r>
          </w:p>
        </w:tc>
      </w:tr>
      <w:tr w:rsidR="000617A3" w:rsidRPr="009E2224" w14:paraId="3CAA743F" w14:textId="77777777" w:rsidTr="00951119">
        <w:trPr>
          <w:trHeight w:val="572"/>
        </w:trPr>
        <w:tc>
          <w:tcPr>
            <w:tcW w:w="542" w:type="dxa"/>
          </w:tcPr>
          <w:p w14:paraId="168FEE44" w14:textId="77777777" w:rsidR="000617A3" w:rsidRPr="009E2224" w:rsidRDefault="000617A3" w:rsidP="000617A3">
            <w:pPr>
              <w:ind w:left="0"/>
              <w:rPr>
                <w:rFonts w:ascii="Abadi" w:hAnsi="Abadi"/>
              </w:rPr>
            </w:pPr>
            <w:r w:rsidRPr="009E2224">
              <w:rPr>
                <w:rFonts w:ascii="Abadi" w:hAnsi="Abadi"/>
              </w:rPr>
              <w:t>A2</w:t>
            </w:r>
          </w:p>
        </w:tc>
        <w:tc>
          <w:tcPr>
            <w:tcW w:w="1031" w:type="dxa"/>
          </w:tcPr>
          <w:p w14:paraId="2AB458C2" w14:textId="01C5632D" w:rsidR="000617A3" w:rsidRPr="009E2224" w:rsidRDefault="00A31B13" w:rsidP="000617A3">
            <w:pPr>
              <w:ind w:left="0"/>
              <w:rPr>
                <w:rFonts w:ascii="Abadi" w:hAnsi="Abadi"/>
              </w:rPr>
            </w:pPr>
            <w:r w:rsidRPr="009E2224">
              <w:rPr>
                <w:rFonts w:ascii="Abadi" w:hAnsi="Abadi"/>
              </w:rPr>
              <w:t>Students</w:t>
            </w:r>
          </w:p>
        </w:tc>
        <w:tc>
          <w:tcPr>
            <w:tcW w:w="3002" w:type="dxa"/>
          </w:tcPr>
          <w:p w14:paraId="63BDCAD7" w14:textId="4747D475" w:rsidR="000617A3" w:rsidRPr="009E2224" w:rsidRDefault="00586827" w:rsidP="000617A3">
            <w:pPr>
              <w:ind w:left="0"/>
              <w:rPr>
                <w:rFonts w:ascii="Abadi" w:hAnsi="Abadi"/>
              </w:rPr>
            </w:pPr>
            <w:r w:rsidRPr="009E2224">
              <w:rPr>
                <w:rFonts w:ascii="Abadi" w:hAnsi="Abadi"/>
              </w:rPr>
              <w:t>Draft user stories &amp; elevator pitches</w:t>
            </w:r>
          </w:p>
        </w:tc>
        <w:tc>
          <w:tcPr>
            <w:tcW w:w="2732" w:type="dxa"/>
          </w:tcPr>
          <w:p w14:paraId="031B7513" w14:textId="668FB07D" w:rsidR="000617A3" w:rsidRPr="009E2224" w:rsidRDefault="000617A3" w:rsidP="000617A3">
            <w:pPr>
              <w:ind w:left="0"/>
              <w:rPr>
                <w:rFonts w:ascii="Abadi" w:hAnsi="Abadi"/>
              </w:rPr>
            </w:pPr>
            <w:r w:rsidRPr="009E2224">
              <w:rPr>
                <w:rFonts w:ascii="Abadi" w:hAnsi="Abadi"/>
              </w:rPr>
              <w:t>Open</w:t>
            </w:r>
          </w:p>
        </w:tc>
        <w:tc>
          <w:tcPr>
            <w:tcW w:w="2601" w:type="dxa"/>
          </w:tcPr>
          <w:p w14:paraId="4F66FAA5" w14:textId="55C885E9" w:rsidR="000617A3" w:rsidRPr="009E2224" w:rsidRDefault="008F2D91" w:rsidP="000617A3">
            <w:pPr>
              <w:ind w:left="0"/>
              <w:rPr>
                <w:rFonts w:ascii="Abadi" w:hAnsi="Abadi"/>
              </w:rPr>
            </w:pPr>
            <w:r w:rsidRPr="009E2224">
              <w:rPr>
                <w:rFonts w:ascii="Abadi" w:hAnsi="Abadi"/>
              </w:rPr>
              <w:t xml:space="preserve">Next </w:t>
            </w:r>
            <w:r w:rsidR="00951119" w:rsidRPr="009E2224">
              <w:rPr>
                <w:rFonts w:ascii="Abadi" w:hAnsi="Abadi"/>
              </w:rPr>
              <w:t>Wednesday</w:t>
            </w:r>
          </w:p>
        </w:tc>
      </w:tr>
      <w:tr w:rsidR="00E76172" w:rsidRPr="009E2224" w14:paraId="2926CECD" w14:textId="77777777" w:rsidTr="00951119">
        <w:trPr>
          <w:trHeight w:val="572"/>
        </w:trPr>
        <w:tc>
          <w:tcPr>
            <w:tcW w:w="542" w:type="dxa"/>
          </w:tcPr>
          <w:p w14:paraId="7E6EC70E" w14:textId="751AB68C" w:rsidR="00E76172" w:rsidRPr="009E2224" w:rsidRDefault="00E76172" w:rsidP="00E76172">
            <w:pPr>
              <w:ind w:left="0"/>
              <w:rPr>
                <w:rFonts w:ascii="Abadi" w:hAnsi="Abadi"/>
              </w:rPr>
            </w:pPr>
            <w:r w:rsidRPr="009E2224">
              <w:rPr>
                <w:rFonts w:ascii="Abadi" w:hAnsi="Abadi"/>
              </w:rPr>
              <w:t>A3</w:t>
            </w:r>
          </w:p>
        </w:tc>
        <w:tc>
          <w:tcPr>
            <w:tcW w:w="1031" w:type="dxa"/>
          </w:tcPr>
          <w:p w14:paraId="7AD76735" w14:textId="384A9CE4" w:rsidR="00E76172" w:rsidRPr="009E2224" w:rsidRDefault="00E76172" w:rsidP="00E76172">
            <w:pPr>
              <w:ind w:left="0"/>
              <w:rPr>
                <w:rFonts w:ascii="Abadi" w:hAnsi="Abadi"/>
              </w:rPr>
            </w:pPr>
            <w:r w:rsidRPr="009E2224">
              <w:rPr>
                <w:rFonts w:ascii="Abadi" w:hAnsi="Abadi"/>
              </w:rPr>
              <w:t>Students</w:t>
            </w:r>
          </w:p>
        </w:tc>
        <w:tc>
          <w:tcPr>
            <w:tcW w:w="3002" w:type="dxa"/>
          </w:tcPr>
          <w:p w14:paraId="349F57A9" w14:textId="0CBB4C5A" w:rsidR="00E76172" w:rsidRPr="009E2224" w:rsidRDefault="00E76172" w:rsidP="00E76172">
            <w:pPr>
              <w:ind w:left="0"/>
              <w:rPr>
                <w:rFonts w:ascii="Abadi" w:hAnsi="Abadi"/>
              </w:rPr>
            </w:pPr>
            <w:r w:rsidRPr="009E2224">
              <w:rPr>
                <w:rFonts w:ascii="Abadi" w:hAnsi="Abadi"/>
              </w:rPr>
              <w:t>Submit meeting minutes from presentation</w:t>
            </w:r>
          </w:p>
        </w:tc>
        <w:tc>
          <w:tcPr>
            <w:tcW w:w="2732" w:type="dxa"/>
          </w:tcPr>
          <w:p w14:paraId="5FF2CE87" w14:textId="7C6367CE" w:rsidR="00E76172" w:rsidRPr="009E2224" w:rsidRDefault="00E76172" w:rsidP="00E76172">
            <w:pPr>
              <w:ind w:left="0"/>
              <w:rPr>
                <w:rFonts w:ascii="Abadi" w:hAnsi="Abadi"/>
              </w:rPr>
            </w:pPr>
            <w:r w:rsidRPr="009E2224">
              <w:rPr>
                <w:rFonts w:ascii="Abadi" w:hAnsi="Abadi"/>
              </w:rPr>
              <w:t>Open</w:t>
            </w:r>
          </w:p>
        </w:tc>
        <w:tc>
          <w:tcPr>
            <w:tcW w:w="2601" w:type="dxa"/>
          </w:tcPr>
          <w:p w14:paraId="00E9EC9C" w14:textId="37B4532F" w:rsidR="00E76172" w:rsidRPr="009E2224" w:rsidRDefault="008F2D91" w:rsidP="00E76172">
            <w:pPr>
              <w:ind w:left="0"/>
              <w:rPr>
                <w:rFonts w:ascii="Abadi" w:hAnsi="Abadi"/>
              </w:rPr>
            </w:pPr>
            <w:r w:rsidRPr="009E2224">
              <w:rPr>
                <w:rFonts w:ascii="Abadi" w:hAnsi="Abadi"/>
              </w:rPr>
              <w:t xml:space="preserve">Next </w:t>
            </w:r>
            <w:r w:rsidR="00951119" w:rsidRPr="009E2224">
              <w:rPr>
                <w:rFonts w:ascii="Abadi" w:hAnsi="Abadi"/>
              </w:rPr>
              <w:t>Wednesday</w:t>
            </w:r>
          </w:p>
        </w:tc>
      </w:tr>
    </w:tbl>
    <w:p w14:paraId="723A595E" w14:textId="77777777" w:rsidR="00170F6A" w:rsidRPr="009E2224" w:rsidRDefault="00170F6A" w:rsidP="00170F6A">
      <w:pPr>
        <w:rPr>
          <w:rFonts w:ascii="Abadi" w:hAnsi="Abadi"/>
        </w:rPr>
      </w:pPr>
    </w:p>
    <w:p w14:paraId="43836C1A" w14:textId="77777777" w:rsidR="008B260C" w:rsidRPr="009E2224" w:rsidRDefault="008B260C" w:rsidP="008B260C">
      <w:pPr>
        <w:pStyle w:val="Heading1"/>
        <w:rPr>
          <w:rFonts w:ascii="Abadi" w:hAnsi="Abadi"/>
        </w:rPr>
      </w:pPr>
      <w:r w:rsidRPr="009E2224">
        <w:rPr>
          <w:rFonts w:ascii="Abadi" w:hAnsi="Abadi"/>
        </w:rPr>
        <w:t>Follow up and next steps</w:t>
      </w:r>
    </w:p>
    <w:p w14:paraId="0AE55F15" w14:textId="5474E1DC" w:rsidR="005D461E" w:rsidRPr="005D461E" w:rsidRDefault="00D64F53" w:rsidP="005D461E">
      <w:pPr>
        <w:pStyle w:val="ListParagraph"/>
        <w:numPr>
          <w:ilvl w:val="0"/>
          <w:numId w:val="15"/>
        </w:numPr>
        <w:spacing w:before="0" w:after="0"/>
        <w:rPr>
          <w:rFonts w:ascii="Abadi" w:eastAsia="Times New Roman" w:hAnsi="Abadi" w:cs="Times New Roman"/>
          <w:sz w:val="24"/>
          <w:szCs w:val="24"/>
          <w:lang w:val="en-CA" w:eastAsia="en-CA"/>
        </w:rPr>
      </w:pPr>
      <w:r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 xml:space="preserve">Students </w:t>
      </w:r>
      <w:r w:rsidR="00C920CB">
        <w:rPr>
          <w:rFonts w:ascii="Abadi" w:eastAsia="Times New Roman" w:hAnsi="Abadi" w:cs="Times New Roman"/>
          <w:sz w:val="24"/>
          <w:szCs w:val="24"/>
          <w:lang w:val="en-CA" w:eastAsia="en-CA"/>
        </w:rPr>
        <w:t xml:space="preserve">must </w:t>
      </w:r>
      <w:r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>organize into teams and begin scoping the project</w:t>
      </w:r>
    </w:p>
    <w:p w14:paraId="6A1E974D" w14:textId="0F1C652E" w:rsidR="00D64F53" w:rsidRPr="009E2224" w:rsidRDefault="00D64355" w:rsidP="00D64F53">
      <w:pPr>
        <w:pStyle w:val="ListParagraph"/>
        <w:numPr>
          <w:ilvl w:val="0"/>
          <w:numId w:val="15"/>
        </w:numPr>
        <w:spacing w:before="0" w:after="0"/>
        <w:rPr>
          <w:rFonts w:ascii="Abadi" w:eastAsia="Times New Roman" w:hAnsi="Abadi" w:cs="Times New Roman"/>
          <w:sz w:val="24"/>
          <w:szCs w:val="24"/>
          <w:lang w:val="en-CA" w:eastAsia="en-CA"/>
        </w:rPr>
      </w:pPr>
      <w:r>
        <w:rPr>
          <w:rFonts w:ascii="Abadi" w:eastAsia="Times New Roman" w:hAnsi="Abadi" w:cs="Times New Roman"/>
          <w:sz w:val="24"/>
          <w:szCs w:val="24"/>
          <w:lang w:val="en-CA" w:eastAsia="en-CA"/>
        </w:rPr>
        <w:t>User</w:t>
      </w:r>
      <w:r w:rsidR="00D64F53"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 xml:space="preserve"> stories, meeting minutes, and elevator pitches are due by the next class</w:t>
      </w:r>
    </w:p>
    <w:p w14:paraId="23D6EC27" w14:textId="633B6EB7" w:rsidR="008B260C" w:rsidRPr="009E2224" w:rsidRDefault="00D64F53" w:rsidP="00D64F53">
      <w:pPr>
        <w:pStyle w:val="ListParagraph"/>
        <w:numPr>
          <w:ilvl w:val="0"/>
          <w:numId w:val="15"/>
        </w:numPr>
        <w:spacing w:before="0" w:after="0"/>
        <w:rPr>
          <w:rFonts w:ascii="Abadi" w:eastAsia="Times New Roman" w:hAnsi="Abadi" w:cs="Times New Roman"/>
          <w:sz w:val="24"/>
          <w:szCs w:val="24"/>
          <w:lang w:val="en-CA" w:eastAsia="en-CA"/>
        </w:rPr>
      </w:pPr>
      <w:r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>Al</w:t>
      </w:r>
      <w:r w:rsidR="006E0170">
        <w:rPr>
          <w:rFonts w:ascii="Abadi" w:eastAsia="Times New Roman" w:hAnsi="Abadi" w:cs="Times New Roman"/>
          <w:sz w:val="24"/>
          <w:szCs w:val="24"/>
          <w:lang w:val="en-CA" w:eastAsia="en-CA"/>
        </w:rPr>
        <w:t>l</w:t>
      </w:r>
      <w:r w:rsidRPr="009E2224">
        <w:rPr>
          <w:rFonts w:ascii="Abadi" w:eastAsia="Times New Roman" w:hAnsi="Abadi" w:cs="Times New Roman"/>
          <w:sz w:val="24"/>
          <w:szCs w:val="24"/>
          <w:lang w:val="en-CA" w:eastAsia="en-CA"/>
        </w:rPr>
        <w:t>an will be available for follow-up discussions</w:t>
      </w:r>
    </w:p>
    <w:sectPr w:rsidR="008B260C" w:rsidRPr="009E2224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23A9F" w14:textId="77777777" w:rsidR="00087C8D" w:rsidRDefault="00087C8D">
      <w:r>
        <w:separator/>
      </w:r>
    </w:p>
    <w:p w14:paraId="201FC5BF" w14:textId="77777777" w:rsidR="00087C8D" w:rsidRDefault="00087C8D"/>
    <w:p w14:paraId="7DF1FE02" w14:textId="77777777" w:rsidR="00087C8D" w:rsidRDefault="00087C8D"/>
  </w:endnote>
  <w:endnote w:type="continuationSeparator" w:id="0">
    <w:p w14:paraId="76DBFA4F" w14:textId="77777777" w:rsidR="00087C8D" w:rsidRDefault="00087C8D">
      <w:r>
        <w:continuationSeparator/>
      </w:r>
    </w:p>
    <w:p w14:paraId="701E8D8D" w14:textId="77777777" w:rsidR="00087C8D" w:rsidRDefault="00087C8D"/>
    <w:p w14:paraId="5F2946F1" w14:textId="77777777" w:rsidR="00087C8D" w:rsidRDefault="00087C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C2890" w14:textId="77777777" w:rsidR="00907FCF" w:rsidRDefault="008B14E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15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EA6EF" w14:textId="77777777" w:rsidR="00087C8D" w:rsidRDefault="00087C8D">
      <w:r>
        <w:separator/>
      </w:r>
    </w:p>
    <w:p w14:paraId="11B72254" w14:textId="77777777" w:rsidR="00087C8D" w:rsidRDefault="00087C8D"/>
    <w:p w14:paraId="39AC9B9A" w14:textId="77777777" w:rsidR="00087C8D" w:rsidRDefault="00087C8D"/>
  </w:footnote>
  <w:footnote w:type="continuationSeparator" w:id="0">
    <w:p w14:paraId="2527818D" w14:textId="77777777" w:rsidR="00087C8D" w:rsidRDefault="00087C8D">
      <w:r>
        <w:continuationSeparator/>
      </w:r>
    </w:p>
    <w:p w14:paraId="77A1C8D9" w14:textId="77777777" w:rsidR="00087C8D" w:rsidRDefault="00087C8D"/>
    <w:p w14:paraId="14A329BE" w14:textId="77777777" w:rsidR="00087C8D" w:rsidRDefault="00087C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9965E8"/>
    <w:multiLevelType w:val="hybridMultilevel"/>
    <w:tmpl w:val="72522612"/>
    <w:lvl w:ilvl="0" w:tplc="10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4757186F"/>
    <w:multiLevelType w:val="hybridMultilevel"/>
    <w:tmpl w:val="3F88CA5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9A2BCD"/>
    <w:multiLevelType w:val="hybridMultilevel"/>
    <w:tmpl w:val="031EFB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1F0B87"/>
    <w:multiLevelType w:val="multilevel"/>
    <w:tmpl w:val="D730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A1B2E"/>
    <w:multiLevelType w:val="multilevel"/>
    <w:tmpl w:val="F586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310F0"/>
    <w:multiLevelType w:val="hybridMultilevel"/>
    <w:tmpl w:val="F5CE98F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6C1CAE"/>
    <w:multiLevelType w:val="multilevel"/>
    <w:tmpl w:val="F706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F4641E"/>
    <w:multiLevelType w:val="hybridMultilevel"/>
    <w:tmpl w:val="4038239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F94AFB"/>
    <w:multiLevelType w:val="hybridMultilevel"/>
    <w:tmpl w:val="9886DD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3264FD"/>
    <w:multiLevelType w:val="multilevel"/>
    <w:tmpl w:val="347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8054D"/>
    <w:multiLevelType w:val="hybridMultilevel"/>
    <w:tmpl w:val="1F1A87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95E22"/>
    <w:multiLevelType w:val="hybridMultilevel"/>
    <w:tmpl w:val="372E520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4875801">
    <w:abstractNumId w:val="9"/>
  </w:num>
  <w:num w:numId="2" w16cid:durableId="1171794517">
    <w:abstractNumId w:val="7"/>
  </w:num>
  <w:num w:numId="3" w16cid:durableId="203257300">
    <w:abstractNumId w:val="6"/>
  </w:num>
  <w:num w:numId="4" w16cid:durableId="389618713">
    <w:abstractNumId w:val="5"/>
  </w:num>
  <w:num w:numId="5" w16cid:durableId="1209335832">
    <w:abstractNumId w:val="4"/>
  </w:num>
  <w:num w:numId="6" w16cid:durableId="1459059242">
    <w:abstractNumId w:val="8"/>
  </w:num>
  <w:num w:numId="7" w16cid:durableId="1963343927">
    <w:abstractNumId w:val="3"/>
  </w:num>
  <w:num w:numId="8" w16cid:durableId="666904036">
    <w:abstractNumId w:val="2"/>
  </w:num>
  <w:num w:numId="9" w16cid:durableId="1716855746">
    <w:abstractNumId w:val="1"/>
  </w:num>
  <w:num w:numId="10" w16cid:durableId="453015584">
    <w:abstractNumId w:val="0"/>
  </w:num>
  <w:num w:numId="11" w16cid:durableId="1594166104">
    <w:abstractNumId w:val="13"/>
  </w:num>
  <w:num w:numId="12" w16cid:durableId="176583360">
    <w:abstractNumId w:val="16"/>
  </w:num>
  <w:num w:numId="13" w16cid:durableId="1408964003">
    <w:abstractNumId w:val="19"/>
  </w:num>
  <w:num w:numId="14" w16cid:durableId="242496415">
    <w:abstractNumId w:val="14"/>
  </w:num>
  <w:num w:numId="15" w16cid:durableId="283266619">
    <w:abstractNumId w:val="20"/>
  </w:num>
  <w:num w:numId="16" w16cid:durableId="1722631237">
    <w:abstractNumId w:val="10"/>
  </w:num>
  <w:num w:numId="17" w16cid:durableId="785003419">
    <w:abstractNumId w:val="18"/>
  </w:num>
  <w:num w:numId="18" w16cid:durableId="395474329">
    <w:abstractNumId w:val="11"/>
  </w:num>
  <w:num w:numId="19" w16cid:durableId="1233737516">
    <w:abstractNumId w:val="21"/>
  </w:num>
  <w:num w:numId="20" w16cid:durableId="2088720905">
    <w:abstractNumId w:val="12"/>
  </w:num>
  <w:num w:numId="21" w16cid:durableId="711809359">
    <w:abstractNumId w:val="17"/>
  </w:num>
  <w:num w:numId="22" w16cid:durableId="6103624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E4C"/>
    <w:rsid w:val="000076D5"/>
    <w:rsid w:val="000617A3"/>
    <w:rsid w:val="00063748"/>
    <w:rsid w:val="00072C4A"/>
    <w:rsid w:val="00087C8D"/>
    <w:rsid w:val="00095F23"/>
    <w:rsid w:val="00096AD0"/>
    <w:rsid w:val="000C1A1F"/>
    <w:rsid w:val="000C6965"/>
    <w:rsid w:val="000F0763"/>
    <w:rsid w:val="000F7E96"/>
    <w:rsid w:val="00170F6A"/>
    <w:rsid w:val="00171904"/>
    <w:rsid w:val="00172161"/>
    <w:rsid w:val="00197498"/>
    <w:rsid w:val="001B1500"/>
    <w:rsid w:val="001C2994"/>
    <w:rsid w:val="0027297D"/>
    <w:rsid w:val="0027589F"/>
    <w:rsid w:val="002866D0"/>
    <w:rsid w:val="002A4DAF"/>
    <w:rsid w:val="002F531B"/>
    <w:rsid w:val="00331C45"/>
    <w:rsid w:val="00336D13"/>
    <w:rsid w:val="00370BED"/>
    <w:rsid w:val="003B53E1"/>
    <w:rsid w:val="003E0C7D"/>
    <w:rsid w:val="003E4FC5"/>
    <w:rsid w:val="00413E6E"/>
    <w:rsid w:val="00420E4C"/>
    <w:rsid w:val="0042580A"/>
    <w:rsid w:val="00485F92"/>
    <w:rsid w:val="004D4A60"/>
    <w:rsid w:val="004E263B"/>
    <w:rsid w:val="004E402C"/>
    <w:rsid w:val="005009A5"/>
    <w:rsid w:val="00536E56"/>
    <w:rsid w:val="005454FF"/>
    <w:rsid w:val="00586827"/>
    <w:rsid w:val="00596066"/>
    <w:rsid w:val="005A1401"/>
    <w:rsid w:val="005D461E"/>
    <w:rsid w:val="006474B9"/>
    <w:rsid w:val="0069252B"/>
    <w:rsid w:val="006C68CC"/>
    <w:rsid w:val="006E0170"/>
    <w:rsid w:val="006E771F"/>
    <w:rsid w:val="00757577"/>
    <w:rsid w:val="007A2775"/>
    <w:rsid w:val="007C0F64"/>
    <w:rsid w:val="007C35F6"/>
    <w:rsid w:val="0080544C"/>
    <w:rsid w:val="00805A6E"/>
    <w:rsid w:val="008124EB"/>
    <w:rsid w:val="00886BC5"/>
    <w:rsid w:val="008B14EC"/>
    <w:rsid w:val="008B260C"/>
    <w:rsid w:val="008B5A16"/>
    <w:rsid w:val="008E377B"/>
    <w:rsid w:val="008F2D91"/>
    <w:rsid w:val="00907FCF"/>
    <w:rsid w:val="00951119"/>
    <w:rsid w:val="00957B3E"/>
    <w:rsid w:val="009A6AC0"/>
    <w:rsid w:val="009D7C8F"/>
    <w:rsid w:val="009E2224"/>
    <w:rsid w:val="00A31B13"/>
    <w:rsid w:val="00A42BDF"/>
    <w:rsid w:val="00A542D4"/>
    <w:rsid w:val="00A55085"/>
    <w:rsid w:val="00A7386C"/>
    <w:rsid w:val="00AC0247"/>
    <w:rsid w:val="00AF36AA"/>
    <w:rsid w:val="00AF3CD5"/>
    <w:rsid w:val="00AF7D06"/>
    <w:rsid w:val="00B72350"/>
    <w:rsid w:val="00C33C2D"/>
    <w:rsid w:val="00C7683E"/>
    <w:rsid w:val="00C76EC1"/>
    <w:rsid w:val="00C920CB"/>
    <w:rsid w:val="00CC7C5C"/>
    <w:rsid w:val="00CD2531"/>
    <w:rsid w:val="00D3020B"/>
    <w:rsid w:val="00D64355"/>
    <w:rsid w:val="00D64F53"/>
    <w:rsid w:val="00D814F1"/>
    <w:rsid w:val="00D851F4"/>
    <w:rsid w:val="00DA37DA"/>
    <w:rsid w:val="00DC6641"/>
    <w:rsid w:val="00DD0E7A"/>
    <w:rsid w:val="00DD22D4"/>
    <w:rsid w:val="00DE215D"/>
    <w:rsid w:val="00E13678"/>
    <w:rsid w:val="00E23379"/>
    <w:rsid w:val="00E367E1"/>
    <w:rsid w:val="00E42218"/>
    <w:rsid w:val="00E76172"/>
    <w:rsid w:val="00EA1CD7"/>
    <w:rsid w:val="00EA2DDF"/>
    <w:rsid w:val="00EC5652"/>
    <w:rsid w:val="00EE1990"/>
    <w:rsid w:val="00F0161F"/>
    <w:rsid w:val="00F61D2A"/>
    <w:rsid w:val="00FA161F"/>
    <w:rsid w:val="00FC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376F60"/>
  <w15:chartTrackingRefBased/>
  <w15:docId w15:val="{4E82186C-14C3-4A0F-9F57-5CF68CD0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D64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han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60E122DB16C437FB277537B2CC13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9DC0B-F4F1-4E92-8BE3-7AD31CDF17AF}"/>
      </w:docPartPr>
      <w:docPartBody>
        <w:p w:rsidR="00D603C0" w:rsidRDefault="004108F0">
          <w:pPr>
            <w:pStyle w:val="160E122DB16C437FB277537B2CC13771"/>
          </w:pPr>
          <w:r>
            <w:t>[Meeting Title]</w:t>
          </w:r>
        </w:p>
      </w:docPartBody>
    </w:docPart>
    <w:docPart>
      <w:docPartPr>
        <w:name w:val="6DB98272EAC3454F983A0CEC99362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7525C-E88A-4ECA-810F-2D4D7B503025}"/>
      </w:docPartPr>
      <w:docPartBody>
        <w:p w:rsidR="00D603C0" w:rsidRDefault="004108F0">
          <w:pPr>
            <w:pStyle w:val="6DB98272EAC3454F983A0CEC99362FF8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5A0577C9FE9541988FA79E7D89655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D790D-DB06-4BC1-BAD6-F70A79B20816}"/>
      </w:docPartPr>
      <w:docPartBody>
        <w:p w:rsidR="00D603C0" w:rsidRDefault="004108F0">
          <w:pPr>
            <w:pStyle w:val="5A0577C9FE9541988FA79E7D89655B03"/>
          </w:pPr>
          <w:r>
            <w:rPr>
              <w:rStyle w:val="SubtleEmphasis"/>
            </w:rP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4A1"/>
    <w:rsid w:val="004108F0"/>
    <w:rsid w:val="00673365"/>
    <w:rsid w:val="007A3103"/>
    <w:rsid w:val="00A414A1"/>
    <w:rsid w:val="00BC6AC5"/>
    <w:rsid w:val="00CD5708"/>
    <w:rsid w:val="00D603C0"/>
    <w:rsid w:val="00DD22D4"/>
    <w:rsid w:val="00E0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E122DB16C437FB277537B2CC13771">
    <w:name w:val="160E122DB16C437FB277537B2CC13771"/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customStyle="1" w:styleId="6DB98272EAC3454F983A0CEC99362FF8">
    <w:name w:val="6DB98272EAC3454F983A0CEC99362FF8"/>
  </w:style>
  <w:style w:type="paragraph" w:customStyle="1" w:styleId="5A0577C9FE9541988FA79E7D89655B03">
    <w:name w:val="5A0577C9FE9541988FA79E7D89655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104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lab</dc:creator>
  <cp:keywords/>
  <cp:lastModifiedBy>Sebastian Burke</cp:lastModifiedBy>
  <cp:revision>97</cp:revision>
  <dcterms:created xsi:type="dcterms:W3CDTF">2017-08-31T14:00:00Z</dcterms:created>
  <dcterms:modified xsi:type="dcterms:W3CDTF">2024-09-09T03:11:00Z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